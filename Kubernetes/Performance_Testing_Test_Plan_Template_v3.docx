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83081" w14:textId="77777777" w:rsidR="0034493D" w:rsidRDefault="0034493D">
      <w:pPr>
        <w:rPr>
          <w:rFonts w:cs="Arial"/>
          <w:b/>
          <w:color w:val="1F497D" w:themeColor="text2"/>
          <w:sz w:val="32"/>
          <w:szCs w:val="32"/>
        </w:rPr>
      </w:pPr>
      <w:bookmarkStart w:id="0" w:name="_Hlk47558971"/>
      <w:r>
        <w:rPr>
          <w:rFonts w:cs="Arial"/>
          <w:b/>
          <w:color w:val="1F497D" w:themeColor="text2"/>
          <w:sz w:val="32"/>
          <w:szCs w:val="32"/>
        </w:rPr>
        <w:t xml:space="preserve">        </w:t>
      </w:r>
    </w:p>
    <w:p w14:paraId="77FD74C7" w14:textId="77777777" w:rsidR="00730984" w:rsidRDefault="00730984">
      <w:pPr>
        <w:rPr>
          <w:rFonts w:cs="Arial"/>
          <w:b/>
          <w:color w:val="1F497D" w:themeColor="text2"/>
          <w:sz w:val="36"/>
          <w:szCs w:val="36"/>
          <w:u w:val="single"/>
        </w:rPr>
      </w:pPr>
    </w:p>
    <w:p w14:paraId="335090F9" w14:textId="77777777" w:rsidR="00730984" w:rsidRDefault="00730984">
      <w:pPr>
        <w:rPr>
          <w:rFonts w:cs="Arial"/>
          <w:b/>
          <w:color w:val="1F497D" w:themeColor="text2"/>
          <w:sz w:val="36"/>
          <w:szCs w:val="36"/>
          <w:u w:val="single"/>
        </w:rPr>
      </w:pPr>
    </w:p>
    <w:p w14:paraId="436039D1" w14:textId="7D84B9BA" w:rsidR="00C81C12" w:rsidRPr="0034493D" w:rsidRDefault="004060B0">
      <w:pPr>
        <w:rPr>
          <w:color w:val="1F497D" w:themeColor="text2"/>
          <w:sz w:val="36"/>
          <w:szCs w:val="36"/>
          <w:u w:val="single"/>
        </w:rPr>
      </w:pPr>
      <w:r>
        <w:rPr>
          <w:rFonts w:cs="Arial"/>
          <w:b/>
          <w:color w:val="1F497D" w:themeColor="text2"/>
          <w:sz w:val="36"/>
          <w:szCs w:val="36"/>
          <w:u w:val="single"/>
        </w:rPr>
        <w:t>&lt;Name Of Performance Test Plan&gt;</w:t>
      </w:r>
    </w:p>
    <w:p w14:paraId="3CA55758" w14:textId="4B585434" w:rsidR="00C81C12" w:rsidRDefault="00C81C12"/>
    <w:p w14:paraId="5E205922" w14:textId="55A6A613" w:rsidR="00C81C12" w:rsidRDefault="00C81C12"/>
    <w:p w14:paraId="3D0AEB65" w14:textId="35767988" w:rsidR="00147995" w:rsidRDefault="00147995" w:rsidP="00BC5209">
      <w:pPr>
        <w:pStyle w:val="BodyText"/>
        <w:tabs>
          <w:tab w:val="left" w:pos="3180"/>
        </w:tabs>
        <w:rPr>
          <w:rFonts w:cs="Arial"/>
          <w:lang w:val="en-GB"/>
        </w:rPr>
      </w:pPr>
    </w:p>
    <w:p w14:paraId="1D2122B0" w14:textId="77777777" w:rsidR="0034493D" w:rsidRDefault="0034493D" w:rsidP="00BC5209">
      <w:pPr>
        <w:pStyle w:val="BodyText"/>
        <w:tabs>
          <w:tab w:val="left" w:pos="3180"/>
        </w:tabs>
        <w:rPr>
          <w:rFonts w:cs="Arial"/>
          <w:lang w:val="en-GB"/>
        </w:rPr>
      </w:pPr>
    </w:p>
    <w:p w14:paraId="6B77FC96" w14:textId="77777777" w:rsidR="00147995" w:rsidRDefault="00147995" w:rsidP="00BC5209">
      <w:pPr>
        <w:pStyle w:val="BodyText"/>
        <w:tabs>
          <w:tab w:val="left" w:pos="3180"/>
        </w:tabs>
        <w:rPr>
          <w:rFonts w:cs="Arial"/>
          <w:lang w:val="en-GB"/>
        </w:rPr>
      </w:pPr>
    </w:p>
    <w:p w14:paraId="35760BB1" w14:textId="77777777" w:rsidR="00147995" w:rsidRDefault="00147995" w:rsidP="00BC5209">
      <w:pPr>
        <w:pStyle w:val="BodyText"/>
        <w:tabs>
          <w:tab w:val="left" w:pos="3180"/>
        </w:tabs>
        <w:rPr>
          <w:rFonts w:cs="Arial"/>
          <w:lang w:val="en-GB"/>
        </w:rPr>
      </w:pPr>
    </w:p>
    <w:p w14:paraId="2248DDF7" w14:textId="77777777" w:rsidR="00147995" w:rsidRDefault="00147995" w:rsidP="00BC5209">
      <w:pPr>
        <w:pStyle w:val="BodyText"/>
        <w:tabs>
          <w:tab w:val="left" w:pos="3180"/>
        </w:tabs>
        <w:rPr>
          <w:rFonts w:cs="Arial"/>
          <w:lang w:val="en-GB"/>
        </w:rPr>
      </w:pPr>
    </w:p>
    <w:p w14:paraId="48C0B673" w14:textId="0CAB4A2A" w:rsidR="00B100AB" w:rsidRPr="005D3ED4" w:rsidRDefault="00BC5209" w:rsidP="00BC5209">
      <w:pPr>
        <w:pStyle w:val="BodyText"/>
        <w:tabs>
          <w:tab w:val="left" w:pos="3180"/>
        </w:tabs>
        <w:rPr>
          <w:rFonts w:cs="Arial"/>
          <w:lang w:val="en-GB"/>
        </w:rPr>
      </w:pPr>
      <w:r w:rsidRPr="005D3ED4">
        <w:rPr>
          <w:rFonts w:cs="Arial"/>
          <w:lang w:val="en-GB"/>
        </w:rPr>
        <w:tab/>
      </w:r>
    </w:p>
    <w:p w14:paraId="24243484" w14:textId="315376B7" w:rsidR="00B100AB" w:rsidRPr="00147995" w:rsidRDefault="00B100AB" w:rsidP="008D0DFF">
      <w:pPr>
        <w:pStyle w:val="Style2"/>
      </w:pPr>
      <w:r w:rsidRPr="00147995">
        <w:t>Author:</w:t>
      </w:r>
      <w:r w:rsidR="00744ECF" w:rsidRPr="00147995">
        <w:t xml:space="preserve"> </w:t>
      </w:r>
      <w:r w:rsidR="004060B0">
        <w:t>&lt;Author&gt;</w:t>
      </w:r>
    </w:p>
    <w:p w14:paraId="1BFF8485" w14:textId="09EEAB73" w:rsidR="00B100AB" w:rsidRPr="00147995" w:rsidRDefault="00195FE8" w:rsidP="008D0DFF">
      <w:pPr>
        <w:pStyle w:val="Style2"/>
      </w:pPr>
      <w:r w:rsidRPr="00147995">
        <w:t xml:space="preserve">Status: </w:t>
      </w:r>
      <w:r w:rsidR="004060B0">
        <w:t>&lt;Status&gt;</w:t>
      </w:r>
    </w:p>
    <w:p w14:paraId="348BB09E" w14:textId="4029F927" w:rsidR="00B100AB" w:rsidRPr="00147995" w:rsidRDefault="00B100AB" w:rsidP="008D0DFF">
      <w:pPr>
        <w:pStyle w:val="Style2"/>
      </w:pPr>
      <w:r w:rsidRPr="00147995">
        <w:t xml:space="preserve">Version: </w:t>
      </w:r>
      <w:r w:rsidR="004060B0">
        <w:t>&lt;Version&gt;</w:t>
      </w:r>
    </w:p>
    <w:p w14:paraId="6FF1AC11" w14:textId="65881136" w:rsidR="006976BF" w:rsidRPr="00147995" w:rsidRDefault="00B100AB" w:rsidP="00744ECF">
      <w:pPr>
        <w:pStyle w:val="Style2"/>
        <w:sectPr w:rsidR="006976BF" w:rsidRPr="00147995" w:rsidSect="00E3259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2637" w:right="1191" w:bottom="2268" w:left="1191" w:header="567" w:footer="992" w:gutter="0"/>
          <w:paperSrc w:first="15" w:other="15"/>
          <w:cols w:space="708"/>
          <w:docGrid w:linePitch="360"/>
        </w:sectPr>
      </w:pPr>
      <w:r w:rsidRPr="00147995">
        <w:t>Date:</w:t>
      </w:r>
      <w:r w:rsidR="00267678" w:rsidRPr="00147995">
        <w:t xml:space="preserve"> </w:t>
      </w:r>
      <w:r w:rsidR="004060B0">
        <w:t>&lt;Date&gt;</w:t>
      </w:r>
    </w:p>
    <w:p w14:paraId="2563020C" w14:textId="77777777" w:rsidR="00D0541B" w:rsidRPr="005D3ED4" w:rsidRDefault="00893702" w:rsidP="00BF416A">
      <w:pPr>
        <w:pStyle w:val="Contents"/>
        <w:rPr>
          <w:rFonts w:cs="Arial"/>
        </w:rPr>
      </w:pPr>
      <w:r w:rsidRPr="00F83E57">
        <w:rPr>
          <w:rFonts w:cs="Arial"/>
          <w:color w:val="000000" w:themeColor="text1"/>
        </w:rPr>
        <w:lastRenderedPageBreak/>
        <w:fldChar w:fldCharType="begin"/>
      </w:r>
      <w:r w:rsidR="00F77738" w:rsidRPr="00F83E57">
        <w:rPr>
          <w:rFonts w:cs="Arial"/>
          <w:color w:val="000000" w:themeColor="text1"/>
        </w:rPr>
        <w:instrText xml:space="preserve"> MACROBUTTON MACROVIDE </w:instrText>
      </w:r>
      <w:r w:rsidR="00BF416A" w:rsidRPr="00F83E57">
        <w:rPr>
          <w:rFonts w:cs="Arial"/>
          <w:color w:val="000000" w:themeColor="text1"/>
        </w:rPr>
        <w:instrText>Contents</w:instrText>
      </w:r>
      <w:r w:rsidR="00E00516" w:rsidRPr="00F83E57">
        <w:rPr>
          <w:rFonts w:cs="Arial"/>
          <w:color w:val="000000" w:themeColor="text1"/>
        </w:rPr>
        <w:instrText xml:space="preserve"> </w:instrText>
      </w:r>
      <w:r w:rsidRPr="00F83E57">
        <w:rPr>
          <w:rFonts w:cs="Arial"/>
          <w:color w:val="000000" w:themeColor="text1"/>
        </w:rPr>
        <w:fldChar w:fldCharType="end"/>
      </w:r>
    </w:p>
    <w:p w14:paraId="365FF1BC" w14:textId="3F612D22" w:rsidR="009C2966" w:rsidRDefault="00893702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val="en-IN" w:eastAsia="en-IN"/>
        </w:rPr>
      </w:pPr>
      <w:r w:rsidRPr="005D3ED4">
        <w:rPr>
          <w:rFonts w:cs="Arial"/>
          <w:sz w:val="24"/>
        </w:rPr>
        <w:fldChar w:fldCharType="begin"/>
      </w:r>
      <w:r w:rsidR="003B0A56" w:rsidRPr="005D3ED4">
        <w:rPr>
          <w:rFonts w:cs="Arial"/>
          <w:sz w:val="24"/>
        </w:rPr>
        <w:instrText xml:space="preserve"> TOC \o "1-3" \h \z \t "</w:instrText>
      </w:r>
      <w:r w:rsidR="00727FE5" w:rsidRPr="005D3ED4">
        <w:rPr>
          <w:rFonts w:cs="Arial"/>
          <w:sz w:val="24"/>
        </w:rPr>
        <w:instrText>Preamble - Conclusion</w:instrText>
      </w:r>
      <w:r w:rsidR="003B0A56" w:rsidRPr="005D3ED4">
        <w:rPr>
          <w:rFonts w:cs="Arial"/>
          <w:sz w:val="24"/>
        </w:rPr>
        <w:instrText>;8;</w:instrText>
      </w:r>
      <w:r w:rsidR="00727FE5" w:rsidRPr="005D3ED4">
        <w:rPr>
          <w:rFonts w:cs="Arial"/>
          <w:sz w:val="24"/>
        </w:rPr>
        <w:instrText>Appendix title</w:instrText>
      </w:r>
      <w:r w:rsidR="003B0A56" w:rsidRPr="005D3ED4">
        <w:rPr>
          <w:rFonts w:cs="Arial"/>
          <w:sz w:val="24"/>
        </w:rPr>
        <w:instrText xml:space="preserve">;9" </w:instrText>
      </w:r>
      <w:r w:rsidRPr="005D3ED4">
        <w:rPr>
          <w:rFonts w:cs="Arial"/>
          <w:sz w:val="24"/>
        </w:rPr>
        <w:fldChar w:fldCharType="separate"/>
      </w:r>
      <w:hyperlink w:anchor="_Toc49509693" w:history="1">
        <w:r w:rsidR="009C2966" w:rsidRPr="00217D75">
          <w:rPr>
            <w:rStyle w:val="Hyperlink"/>
          </w:rPr>
          <w:t>1</w:t>
        </w:r>
        <w:r w:rsidR="009C2966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Introduction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_Toc49509693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4</w:t>
        </w:r>
        <w:r w:rsidR="009C2966">
          <w:rPr>
            <w:webHidden/>
          </w:rPr>
          <w:fldChar w:fldCharType="end"/>
        </w:r>
      </w:hyperlink>
    </w:p>
    <w:p w14:paraId="19C978F3" w14:textId="4E496D2F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694" w:history="1">
        <w:r w:rsidR="009C2966" w:rsidRPr="00217D75">
          <w:rPr>
            <w:rStyle w:val="Hyperlink"/>
          </w:rPr>
          <w:t>1.1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Context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_Toc49509694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4</w:t>
        </w:r>
        <w:r w:rsidR="009C2966">
          <w:rPr>
            <w:webHidden/>
          </w:rPr>
          <w:fldChar w:fldCharType="end"/>
        </w:r>
      </w:hyperlink>
    </w:p>
    <w:p w14:paraId="6131D48C" w14:textId="74FA9A9E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695" w:history="1">
        <w:r w:rsidR="009C2966" w:rsidRPr="00217D75">
          <w:rPr>
            <w:rStyle w:val="Hyperlink"/>
          </w:rPr>
          <w:t>1.2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Performance Test Cases and proposed objectives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_Toc49509695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4</w:t>
        </w:r>
        <w:r w:rsidR="009C2966">
          <w:rPr>
            <w:webHidden/>
          </w:rPr>
          <w:fldChar w:fldCharType="end"/>
        </w:r>
      </w:hyperlink>
    </w:p>
    <w:p w14:paraId="4FB3E9A2" w14:textId="001E971E" w:rsidR="009C2966" w:rsidRDefault="0093067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val="en-IN" w:eastAsia="en-IN"/>
        </w:rPr>
      </w:pPr>
      <w:hyperlink w:anchor="_Toc49509696" w:history="1">
        <w:r w:rsidR="009C2966" w:rsidRPr="00217D75">
          <w:rPr>
            <w:rStyle w:val="Hyperlink"/>
          </w:rPr>
          <w:t>2</w:t>
        </w:r>
        <w:r w:rsidR="009C2966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Test Environment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_Toc49509696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5</w:t>
        </w:r>
        <w:r w:rsidR="009C2966">
          <w:rPr>
            <w:webHidden/>
          </w:rPr>
          <w:fldChar w:fldCharType="end"/>
        </w:r>
      </w:hyperlink>
    </w:p>
    <w:p w14:paraId="4416BF79" w14:textId="0BD6B258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697" w:history="1">
        <w:r w:rsidR="009C2966" w:rsidRPr="00217D75">
          <w:rPr>
            <w:rStyle w:val="Hyperlink"/>
          </w:rPr>
          <w:t>2.1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Test Platform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_Toc49509697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5</w:t>
        </w:r>
        <w:r w:rsidR="009C2966">
          <w:rPr>
            <w:webHidden/>
          </w:rPr>
          <w:fldChar w:fldCharType="end"/>
        </w:r>
      </w:hyperlink>
    </w:p>
    <w:p w14:paraId="37BC53B5" w14:textId="56ACFC83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698" w:history="1">
        <w:r w:rsidR="009C2966" w:rsidRPr="00217D75">
          <w:rPr>
            <w:rStyle w:val="Hyperlink"/>
          </w:rPr>
          <w:t>2.2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Platform – Material and Software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_Toc49509698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5</w:t>
        </w:r>
        <w:r w:rsidR="009C2966">
          <w:rPr>
            <w:webHidden/>
          </w:rPr>
          <w:fldChar w:fldCharType="end"/>
        </w:r>
      </w:hyperlink>
    </w:p>
    <w:p w14:paraId="4EE41CEC" w14:textId="115FF343" w:rsidR="009C2966" w:rsidRDefault="00930670">
      <w:pPr>
        <w:pStyle w:val="TOC3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699" w:history="1">
        <w:r w:rsidR="009C2966" w:rsidRPr="00217D75">
          <w:rPr>
            <w:rStyle w:val="Hyperlink"/>
          </w:rPr>
          <w:t>2.2.1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Servers description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_Toc49509699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5</w:t>
        </w:r>
        <w:r w:rsidR="009C2966">
          <w:rPr>
            <w:webHidden/>
          </w:rPr>
          <w:fldChar w:fldCharType="end"/>
        </w:r>
      </w:hyperlink>
    </w:p>
    <w:p w14:paraId="20365F3B" w14:textId="531C5056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700" w:history="1">
        <w:r w:rsidR="009C2966" w:rsidRPr="00217D75">
          <w:rPr>
            <w:rStyle w:val="Hyperlink"/>
          </w:rPr>
          <w:t>2.3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Database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_Toc49509700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5</w:t>
        </w:r>
        <w:r w:rsidR="009C2966">
          <w:rPr>
            <w:webHidden/>
          </w:rPr>
          <w:fldChar w:fldCharType="end"/>
        </w:r>
      </w:hyperlink>
    </w:p>
    <w:p w14:paraId="60F01793" w14:textId="1E23DAEE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701" w:history="1">
        <w:r w:rsidR="009C2966" w:rsidRPr="00217D75">
          <w:rPr>
            <w:rStyle w:val="Hyperlink"/>
          </w:rPr>
          <w:t>2.4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Testing tools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_Toc49509701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5</w:t>
        </w:r>
        <w:r w:rsidR="009C2966">
          <w:rPr>
            <w:webHidden/>
          </w:rPr>
          <w:fldChar w:fldCharType="end"/>
        </w:r>
      </w:hyperlink>
    </w:p>
    <w:p w14:paraId="75C544A1" w14:textId="2D591EF2" w:rsidR="009C2966" w:rsidRDefault="0093067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val="en-IN" w:eastAsia="en-IN"/>
        </w:rPr>
      </w:pPr>
      <w:hyperlink w:anchor="_Toc49509702" w:history="1">
        <w:r w:rsidR="009C2966" w:rsidRPr="00217D75">
          <w:rPr>
            <w:rStyle w:val="Hyperlink"/>
          </w:rPr>
          <w:t>3</w:t>
        </w:r>
        <w:r w:rsidR="009C2966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workload Characteristics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_Toc49509702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6</w:t>
        </w:r>
        <w:r w:rsidR="009C2966">
          <w:rPr>
            <w:webHidden/>
          </w:rPr>
          <w:fldChar w:fldCharType="end"/>
        </w:r>
      </w:hyperlink>
    </w:p>
    <w:p w14:paraId="2BE6D9B6" w14:textId="48E0F8D1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703" w:history="1">
        <w:r w:rsidR="009C2966" w:rsidRPr="00217D75">
          <w:rPr>
            <w:rStyle w:val="Hyperlink"/>
          </w:rPr>
          <w:t>3.1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Performance scenario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_Toc49509703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6</w:t>
        </w:r>
        <w:r w:rsidR="009C2966">
          <w:rPr>
            <w:webHidden/>
          </w:rPr>
          <w:fldChar w:fldCharType="end"/>
        </w:r>
      </w:hyperlink>
    </w:p>
    <w:p w14:paraId="523AF375" w14:textId="3A3B5D4F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704" w:history="1">
        <w:r w:rsidR="009C2966" w:rsidRPr="00217D75">
          <w:rPr>
            <w:rStyle w:val="Hyperlink"/>
          </w:rPr>
          <w:t>3.2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The load test models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_Toc49509704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6</w:t>
        </w:r>
        <w:r w:rsidR="009C2966">
          <w:rPr>
            <w:webHidden/>
          </w:rPr>
          <w:fldChar w:fldCharType="end"/>
        </w:r>
      </w:hyperlink>
    </w:p>
    <w:p w14:paraId="3A9AAF43" w14:textId="5FB9671B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705" w:history="1">
        <w:r w:rsidR="009C2966" w:rsidRPr="00217D75">
          <w:rPr>
            <w:rStyle w:val="Hyperlink"/>
          </w:rPr>
          <w:t>3.3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Metrology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_Toc49509705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6</w:t>
        </w:r>
        <w:r w:rsidR="009C2966">
          <w:rPr>
            <w:webHidden/>
          </w:rPr>
          <w:fldChar w:fldCharType="end"/>
        </w:r>
      </w:hyperlink>
    </w:p>
    <w:p w14:paraId="5B427C6C" w14:textId="7C860636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706" w:history="1">
        <w:r w:rsidR="009C2966" w:rsidRPr="00217D75">
          <w:rPr>
            <w:rStyle w:val="Hyperlink"/>
          </w:rPr>
          <w:t>3.4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Dataset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_Toc49509706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6</w:t>
        </w:r>
        <w:r w:rsidR="009C2966">
          <w:rPr>
            <w:webHidden/>
          </w:rPr>
          <w:fldChar w:fldCharType="end"/>
        </w:r>
      </w:hyperlink>
    </w:p>
    <w:p w14:paraId="20AC2855" w14:textId="78BB3714" w:rsidR="009C2966" w:rsidRDefault="00930670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val="en-IN" w:eastAsia="en-IN"/>
        </w:rPr>
      </w:pPr>
      <w:hyperlink w:anchor="_Toc49509707" w:history="1">
        <w:r w:rsidR="009C2966" w:rsidRPr="00217D75">
          <w:rPr>
            <w:rStyle w:val="Hyperlink"/>
          </w:rPr>
          <w:t>4</w:t>
        </w:r>
        <w:r w:rsidR="009C2966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Deliverables, activities and planning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_Toc49509707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7</w:t>
        </w:r>
        <w:r w:rsidR="009C2966">
          <w:rPr>
            <w:webHidden/>
          </w:rPr>
          <w:fldChar w:fldCharType="end"/>
        </w:r>
      </w:hyperlink>
    </w:p>
    <w:p w14:paraId="07940A57" w14:textId="2AB9BB20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708" w:history="1">
        <w:r w:rsidR="009C2966" w:rsidRPr="00217D75">
          <w:rPr>
            <w:rStyle w:val="Hyperlink"/>
          </w:rPr>
          <w:t>4.1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Requirements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_Toc49509708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7</w:t>
        </w:r>
        <w:r w:rsidR="009C2966">
          <w:rPr>
            <w:webHidden/>
          </w:rPr>
          <w:fldChar w:fldCharType="end"/>
        </w:r>
      </w:hyperlink>
    </w:p>
    <w:p w14:paraId="555D6DB1" w14:textId="3DEEA9E7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709" w:history="1">
        <w:r w:rsidR="009C2966" w:rsidRPr="00217D75">
          <w:rPr>
            <w:rStyle w:val="Hyperlink"/>
          </w:rPr>
          <w:t>4.2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Deliverables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_Toc49509709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7</w:t>
        </w:r>
        <w:r w:rsidR="009C2966">
          <w:rPr>
            <w:webHidden/>
          </w:rPr>
          <w:fldChar w:fldCharType="end"/>
        </w:r>
      </w:hyperlink>
    </w:p>
    <w:p w14:paraId="7C460114" w14:textId="430D3D21" w:rsidR="009C2966" w:rsidRDefault="00930670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IN" w:eastAsia="en-IN"/>
        </w:rPr>
      </w:pPr>
      <w:hyperlink w:anchor="_Toc49509710" w:history="1">
        <w:r w:rsidR="009C2966" w:rsidRPr="00217D75">
          <w:rPr>
            <w:rStyle w:val="Hyperlink"/>
          </w:rPr>
          <w:t>4.3</w:t>
        </w:r>
        <w:r w:rsidR="009C296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IN" w:eastAsia="en-IN"/>
          </w:rPr>
          <w:tab/>
        </w:r>
        <w:r w:rsidR="009C2966" w:rsidRPr="00217D75">
          <w:rPr>
            <w:rStyle w:val="Hyperlink"/>
          </w:rPr>
          <w:t>Project Milestones</w:t>
        </w:r>
        <w:r w:rsidR="009C2966">
          <w:rPr>
            <w:webHidden/>
          </w:rPr>
          <w:tab/>
        </w:r>
        <w:r w:rsidR="009C2966">
          <w:rPr>
            <w:webHidden/>
          </w:rPr>
          <w:fldChar w:fldCharType="begin"/>
        </w:r>
        <w:r w:rsidR="009C2966">
          <w:rPr>
            <w:webHidden/>
          </w:rPr>
          <w:instrText xml:space="preserve"> PAGEREF _Toc49509710 \h </w:instrText>
        </w:r>
        <w:r w:rsidR="009C2966">
          <w:rPr>
            <w:webHidden/>
          </w:rPr>
        </w:r>
        <w:r w:rsidR="009C2966">
          <w:rPr>
            <w:webHidden/>
          </w:rPr>
          <w:fldChar w:fldCharType="separate"/>
        </w:r>
        <w:r w:rsidR="009C2966">
          <w:rPr>
            <w:webHidden/>
          </w:rPr>
          <w:t>7</w:t>
        </w:r>
        <w:r w:rsidR="009C2966">
          <w:rPr>
            <w:webHidden/>
          </w:rPr>
          <w:fldChar w:fldCharType="end"/>
        </w:r>
      </w:hyperlink>
    </w:p>
    <w:p w14:paraId="4570FD5A" w14:textId="24A45E0B" w:rsidR="002A5755" w:rsidRDefault="00893702" w:rsidP="00C4254A">
      <w:pPr>
        <w:pStyle w:val="BodyText"/>
        <w:spacing w:before="120" w:after="120"/>
        <w:rPr>
          <w:rFonts w:cs="Arial"/>
          <w:b/>
          <w:noProof/>
        </w:rPr>
      </w:pPr>
      <w:r w:rsidRPr="005D3ED4">
        <w:rPr>
          <w:rFonts w:cs="Arial"/>
          <w:b/>
          <w:noProof/>
        </w:rPr>
        <w:fldChar w:fldCharType="end"/>
      </w:r>
    </w:p>
    <w:p w14:paraId="02E376BF" w14:textId="77777777" w:rsidR="002A5755" w:rsidRDefault="002A5755">
      <w:pPr>
        <w:suppressAutoHyphens w:val="0"/>
        <w:spacing w:line="240" w:lineRule="auto"/>
        <w:rPr>
          <w:rFonts w:cs="Arial"/>
          <w:b/>
          <w:noProof/>
          <w:sz w:val="24"/>
        </w:rPr>
      </w:pPr>
      <w:r>
        <w:rPr>
          <w:rFonts w:cs="Arial"/>
          <w:b/>
          <w:noProof/>
        </w:rPr>
        <w:br w:type="page"/>
      </w:r>
    </w:p>
    <w:p w14:paraId="2DBF4C68" w14:textId="77777777" w:rsidR="00B33F12" w:rsidRPr="005D3ED4" w:rsidRDefault="00B33F12" w:rsidP="00C4254A">
      <w:pPr>
        <w:pStyle w:val="BodyText"/>
        <w:spacing w:before="120" w:after="120"/>
        <w:rPr>
          <w:rFonts w:cs="Arial"/>
          <w:b/>
          <w:noProof/>
        </w:rPr>
        <w:sectPr w:rsidR="00B33F12" w:rsidRPr="005D3ED4" w:rsidSect="00B100AB">
          <w:headerReference w:type="even" r:id="rId12"/>
          <w:headerReference w:type="default" r:id="rId13"/>
          <w:footerReference w:type="default" r:id="rId14"/>
          <w:pgSz w:w="11906" w:h="16838" w:code="9"/>
          <w:pgMar w:top="2268" w:right="1191" w:bottom="2268" w:left="1191" w:header="2608" w:footer="992" w:gutter="0"/>
          <w:paperSrc w:first="15" w:other="15"/>
          <w:cols w:space="708"/>
          <w:docGrid w:linePitch="360"/>
        </w:sectPr>
      </w:pPr>
    </w:p>
    <w:p w14:paraId="124C218B" w14:textId="69E0B072" w:rsidR="00864C94" w:rsidRPr="005D3ED4" w:rsidRDefault="00BF416A" w:rsidP="00473836">
      <w:pPr>
        <w:pStyle w:val="Preamble-Conclusion"/>
        <w:rPr>
          <w:rFonts w:cs="Arial"/>
          <w:lang w:val="fr-FR"/>
        </w:rPr>
      </w:pPr>
      <w:r w:rsidRPr="00F83E57">
        <w:rPr>
          <w:rFonts w:cs="Arial"/>
          <w:color w:val="000000" w:themeColor="text1"/>
        </w:rPr>
        <w:lastRenderedPageBreak/>
        <w:t>Preamb</w:t>
      </w:r>
      <w:r w:rsidR="00F704BE" w:rsidRPr="00F83E57">
        <w:rPr>
          <w:rFonts w:cs="Arial"/>
          <w:color w:val="000000" w:themeColor="text1"/>
        </w:rPr>
        <w:t>le</w:t>
      </w:r>
    </w:p>
    <w:tbl>
      <w:tblPr>
        <w:tblStyle w:val="GridTable4-Accent1"/>
        <w:tblW w:w="9875" w:type="dxa"/>
        <w:tblLook w:val="01E0" w:firstRow="1" w:lastRow="1" w:firstColumn="1" w:lastColumn="1" w:noHBand="0" w:noVBand="0"/>
      </w:tblPr>
      <w:tblGrid>
        <w:gridCol w:w="1314"/>
        <w:gridCol w:w="1475"/>
        <w:gridCol w:w="3032"/>
        <w:gridCol w:w="4054"/>
      </w:tblGrid>
      <w:tr w:rsidR="00DA5739" w:rsidRPr="005D3ED4" w14:paraId="6A15ACC0" w14:textId="77777777" w:rsidTr="00A03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0DAF9DB4" w14:textId="77777777" w:rsidR="00DA5739" w:rsidRPr="005D3ED4" w:rsidRDefault="00DA5739" w:rsidP="00A14BAD">
            <w:pPr>
              <w:rPr>
                <w:rFonts w:cs="Arial"/>
                <w:b w:val="0"/>
                <w:color w:val="FFFFFF"/>
              </w:rPr>
            </w:pPr>
            <w:r w:rsidRPr="005D3ED4">
              <w:rPr>
                <w:rFonts w:cs="Arial"/>
                <w:b w:val="0"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5" w:type="dxa"/>
          </w:tcPr>
          <w:p w14:paraId="2541AB74" w14:textId="77777777" w:rsidR="00DA5739" w:rsidRPr="005D3ED4" w:rsidRDefault="00DA5739" w:rsidP="00A14BAD">
            <w:pPr>
              <w:rPr>
                <w:rFonts w:cs="Arial"/>
                <w:b w:val="0"/>
                <w:color w:val="FFFFFF"/>
              </w:rPr>
            </w:pPr>
            <w:r w:rsidRPr="005D3ED4">
              <w:rPr>
                <w:rFonts w:cs="Arial"/>
                <w:b w:val="0"/>
                <w:color w:val="FFFFFF"/>
              </w:rPr>
              <w:t>Date</w:t>
            </w:r>
          </w:p>
        </w:tc>
        <w:tc>
          <w:tcPr>
            <w:tcW w:w="3032" w:type="dxa"/>
          </w:tcPr>
          <w:p w14:paraId="635B494B" w14:textId="77777777" w:rsidR="00DA5739" w:rsidRPr="005D3ED4" w:rsidRDefault="00DA5739" w:rsidP="00A14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FFFFFF"/>
              </w:rPr>
            </w:pPr>
            <w:r w:rsidRPr="005D3ED4">
              <w:rPr>
                <w:rFonts w:cs="Arial"/>
                <w:b w:val="0"/>
                <w:color w:val="FFFFFF"/>
              </w:rPr>
              <w:t>Author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4" w:type="dxa"/>
          </w:tcPr>
          <w:p w14:paraId="4017BF60" w14:textId="77777777" w:rsidR="00DA5739" w:rsidRPr="005D3ED4" w:rsidRDefault="00DA5739" w:rsidP="00A14BAD">
            <w:pPr>
              <w:rPr>
                <w:rFonts w:cs="Arial"/>
                <w:b w:val="0"/>
                <w:color w:val="FFFFFF"/>
              </w:rPr>
            </w:pPr>
            <w:r w:rsidRPr="005D3ED4">
              <w:rPr>
                <w:rFonts w:cs="Arial"/>
                <w:b w:val="0"/>
                <w:color w:val="FFFFFF"/>
              </w:rPr>
              <w:t>Recipients</w:t>
            </w:r>
          </w:p>
        </w:tc>
      </w:tr>
      <w:tr w:rsidR="00DA5739" w:rsidRPr="005D3ED4" w14:paraId="30AB00F7" w14:textId="77777777" w:rsidTr="00A039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</w:tcPr>
          <w:p w14:paraId="5C912AA6" w14:textId="6E02E138" w:rsidR="00DA5739" w:rsidRPr="005D3ED4" w:rsidRDefault="004060B0" w:rsidP="00A14BAD">
            <w:pPr>
              <w:rPr>
                <w:rFonts w:cs="Arial"/>
              </w:rPr>
            </w:pPr>
            <w:r>
              <w:rPr>
                <w:rFonts w:cs="Arial"/>
              </w:rPr>
              <w:t>&lt;version&gt;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75" w:type="dxa"/>
          </w:tcPr>
          <w:p w14:paraId="481E0788" w14:textId="760AEB7E" w:rsidR="00DA5739" w:rsidRPr="005D3ED4" w:rsidRDefault="004060B0" w:rsidP="00E32167">
            <w:pPr>
              <w:rPr>
                <w:rFonts w:cs="Arial"/>
              </w:rPr>
            </w:pPr>
            <w:r>
              <w:rPr>
                <w:rFonts w:cs="Arial"/>
              </w:rPr>
              <w:t>&lt;Date&gt;</w:t>
            </w:r>
          </w:p>
        </w:tc>
        <w:tc>
          <w:tcPr>
            <w:tcW w:w="3032" w:type="dxa"/>
          </w:tcPr>
          <w:p w14:paraId="4313D575" w14:textId="0064BD09" w:rsidR="00DA5739" w:rsidRPr="005D3ED4" w:rsidRDefault="004060B0" w:rsidP="00A14BA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&lt;Author&gt;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4" w:type="dxa"/>
            <w:shd w:val="clear" w:color="auto" w:fill="DBE5F1" w:themeFill="accent1" w:themeFillTint="33"/>
          </w:tcPr>
          <w:p w14:paraId="025EE560" w14:textId="580D13CA" w:rsidR="00146EAC" w:rsidRDefault="004060B0" w:rsidP="003640A9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&lt;Recipients&gt;</w:t>
            </w:r>
          </w:p>
          <w:p w14:paraId="0D2AAEB1" w14:textId="77777777" w:rsidR="00146EAC" w:rsidRDefault="00146EAC" w:rsidP="003640A9">
            <w:pPr>
              <w:rPr>
                <w:rFonts w:cs="Arial"/>
                <w:b w:val="0"/>
                <w:bCs w:val="0"/>
              </w:rPr>
            </w:pPr>
          </w:p>
          <w:p w14:paraId="1603F3C1" w14:textId="401E2241" w:rsidR="00146EAC" w:rsidRPr="002B7B1B" w:rsidRDefault="00146EAC" w:rsidP="003640A9">
            <w:pPr>
              <w:rPr>
                <w:rFonts w:cs="Arial"/>
              </w:rPr>
            </w:pPr>
          </w:p>
        </w:tc>
      </w:tr>
    </w:tbl>
    <w:p w14:paraId="2B50D302" w14:textId="77777777" w:rsidR="00DA5739" w:rsidRPr="002B7B1B" w:rsidRDefault="00DA5739" w:rsidP="00D6169D">
      <w:pPr>
        <w:pStyle w:val="BodyText"/>
        <w:rPr>
          <w:rFonts w:cs="Arial"/>
        </w:rPr>
      </w:pPr>
    </w:p>
    <w:p w14:paraId="56BBADF2" w14:textId="77777777" w:rsidR="00864C94" w:rsidRPr="005D3ED4" w:rsidRDefault="00864C94" w:rsidP="00864C94">
      <w:pPr>
        <w:pStyle w:val="Intertitle"/>
        <w:rPr>
          <w:rFonts w:cs="Arial"/>
        </w:rPr>
      </w:pPr>
      <w:r w:rsidRPr="005D3ED4">
        <w:rPr>
          <w:rFonts w:cs="Arial"/>
        </w:rPr>
        <w:t>Track changes</w:t>
      </w:r>
    </w:p>
    <w:tbl>
      <w:tblPr>
        <w:tblStyle w:val="GridTable4-Accent1"/>
        <w:tblW w:w="9960" w:type="dxa"/>
        <w:tblLook w:val="01E0" w:firstRow="1" w:lastRow="1" w:firstColumn="1" w:lastColumn="1" w:noHBand="0" w:noVBand="0"/>
      </w:tblPr>
      <w:tblGrid>
        <w:gridCol w:w="2321"/>
        <w:gridCol w:w="7639"/>
      </w:tblGrid>
      <w:tr w:rsidR="00864C94" w:rsidRPr="005D3ED4" w14:paraId="0B2851F1" w14:textId="77777777" w:rsidTr="00A03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790CFBEC" w14:textId="77777777" w:rsidR="00864C94" w:rsidRPr="005D3ED4" w:rsidRDefault="00864C94" w:rsidP="00A14BAD">
            <w:pPr>
              <w:rPr>
                <w:rFonts w:cs="Arial"/>
                <w:b w:val="0"/>
                <w:color w:val="FFFFFF"/>
              </w:rPr>
            </w:pPr>
            <w:r w:rsidRPr="005D3ED4">
              <w:rPr>
                <w:rFonts w:cs="Arial"/>
                <w:b w:val="0"/>
                <w:color w:val="FFFFFF"/>
              </w:rPr>
              <w:t>Version 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39" w:type="dxa"/>
          </w:tcPr>
          <w:p w14:paraId="022972DE" w14:textId="77777777" w:rsidR="00864C94" w:rsidRPr="005D3ED4" w:rsidRDefault="00864C94" w:rsidP="00A14BAD">
            <w:pPr>
              <w:rPr>
                <w:rFonts w:cs="Arial"/>
                <w:b w:val="0"/>
                <w:color w:val="FFFFFF"/>
              </w:rPr>
            </w:pPr>
            <w:r w:rsidRPr="005D3ED4">
              <w:rPr>
                <w:rFonts w:cs="Arial"/>
                <w:b w:val="0"/>
                <w:color w:val="FFFFFF"/>
              </w:rPr>
              <w:t>Change description</w:t>
            </w:r>
          </w:p>
        </w:tc>
      </w:tr>
      <w:tr w:rsidR="00864C94" w:rsidRPr="005D3ED4" w14:paraId="360E96C0" w14:textId="77777777" w:rsidTr="00A0396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24DC533C" w14:textId="4799D14C" w:rsidR="00864C94" w:rsidRPr="005D3ED4" w:rsidRDefault="004060B0" w:rsidP="003640A9">
            <w:pPr>
              <w:rPr>
                <w:rFonts w:cs="Arial"/>
              </w:rPr>
            </w:pPr>
            <w:r>
              <w:t>&lt;Version&gt;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39" w:type="dxa"/>
          </w:tcPr>
          <w:p w14:paraId="3371F69C" w14:textId="77777777" w:rsidR="00864C94" w:rsidRPr="005D3ED4" w:rsidRDefault="00864C94" w:rsidP="00A14BAD">
            <w:pPr>
              <w:rPr>
                <w:rFonts w:cs="Arial"/>
              </w:rPr>
            </w:pPr>
            <w:r w:rsidRPr="005D3ED4">
              <w:rPr>
                <w:rFonts w:cs="Arial"/>
              </w:rPr>
              <w:t>Document creation</w:t>
            </w:r>
          </w:p>
        </w:tc>
      </w:tr>
    </w:tbl>
    <w:p w14:paraId="68BA1E4C" w14:textId="2C710302" w:rsidR="00864C94" w:rsidRDefault="00864C94" w:rsidP="00D6169D">
      <w:pPr>
        <w:pStyle w:val="BodyText"/>
        <w:rPr>
          <w:rFonts w:cs="Arial"/>
          <w:lang w:val="fr-FR"/>
        </w:rPr>
      </w:pPr>
    </w:p>
    <w:p w14:paraId="151493D3" w14:textId="15CD9A96" w:rsidR="001D3F54" w:rsidRPr="005D3ED4" w:rsidRDefault="001D3F54" w:rsidP="001D3F54">
      <w:pPr>
        <w:pStyle w:val="Intertitle"/>
        <w:rPr>
          <w:rFonts w:cs="Arial"/>
        </w:rPr>
      </w:pPr>
      <w:r>
        <w:rPr>
          <w:rFonts w:cs="Arial"/>
        </w:rPr>
        <w:t>Contact Information</w:t>
      </w:r>
    </w:p>
    <w:tbl>
      <w:tblPr>
        <w:tblStyle w:val="GridTable4-Accent1"/>
        <w:tblW w:w="9965" w:type="dxa"/>
        <w:tblLook w:val="01E0" w:firstRow="1" w:lastRow="1" w:firstColumn="1" w:lastColumn="1" w:noHBand="0" w:noVBand="0"/>
      </w:tblPr>
      <w:tblGrid>
        <w:gridCol w:w="1951"/>
        <w:gridCol w:w="4042"/>
        <w:gridCol w:w="3972"/>
      </w:tblGrid>
      <w:tr w:rsidR="001D3F54" w:rsidRPr="005D3ED4" w14:paraId="7F01106C" w14:textId="30DF6422" w:rsidTr="004A2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177B801" w14:textId="6FB9E084" w:rsidR="001D3F54" w:rsidRPr="005D3ED4" w:rsidRDefault="001D3F54" w:rsidP="004A220A">
            <w:pPr>
              <w:rPr>
                <w:rFonts w:cs="Arial"/>
                <w:b w:val="0"/>
                <w:color w:val="FFFFFF"/>
              </w:rPr>
            </w:pPr>
            <w:r>
              <w:rPr>
                <w:rFonts w:cs="Arial"/>
                <w:b w:val="0"/>
                <w:color w:val="FFFFFF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2" w:type="dxa"/>
          </w:tcPr>
          <w:p w14:paraId="78DADA99" w14:textId="4D34EB59" w:rsidR="001D3F54" w:rsidRPr="005D3ED4" w:rsidRDefault="001D3F54" w:rsidP="004A220A">
            <w:pPr>
              <w:rPr>
                <w:rFonts w:cs="Arial"/>
                <w:b w:val="0"/>
                <w:color w:val="FFFFFF"/>
              </w:rPr>
            </w:pPr>
            <w:r>
              <w:rPr>
                <w:rFonts w:cs="Arial"/>
                <w:b w:val="0"/>
                <w:color w:val="FFFFFF"/>
              </w:rPr>
              <w:t>Email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2" w:type="dxa"/>
          </w:tcPr>
          <w:p w14:paraId="05112E11" w14:textId="6A38113D" w:rsidR="001D3F54" w:rsidRDefault="001D3F54" w:rsidP="004A220A">
            <w:pPr>
              <w:rPr>
                <w:rFonts w:cs="Arial"/>
                <w:b w:val="0"/>
                <w:color w:val="FFFFFF"/>
              </w:rPr>
            </w:pPr>
            <w:r>
              <w:rPr>
                <w:rFonts w:cs="Arial"/>
                <w:b w:val="0"/>
                <w:color w:val="FFFFFF"/>
              </w:rPr>
              <w:t>Role</w:t>
            </w:r>
          </w:p>
        </w:tc>
      </w:tr>
      <w:tr w:rsidR="001D3F54" w:rsidRPr="005D3ED4" w14:paraId="09265C9D" w14:textId="7F21011D" w:rsidTr="004A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66DFEE5A" w14:textId="07F31263" w:rsidR="001D3F54" w:rsidRPr="005D3ED4" w:rsidRDefault="001D3F54" w:rsidP="004A220A">
            <w:pPr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2" w:type="dxa"/>
            <w:shd w:val="clear" w:color="auto" w:fill="auto"/>
          </w:tcPr>
          <w:p w14:paraId="37C7DAEC" w14:textId="08F3B1A7" w:rsidR="001D3F54" w:rsidRPr="005D3ED4" w:rsidRDefault="001D3F54" w:rsidP="004A220A">
            <w:pPr>
              <w:rPr>
                <w:rFonts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2" w:type="dxa"/>
            <w:shd w:val="clear" w:color="auto" w:fill="auto"/>
          </w:tcPr>
          <w:p w14:paraId="3034A58E" w14:textId="4F86FF0F" w:rsidR="001D3F54" w:rsidRPr="005D3ED4" w:rsidRDefault="001D3F54" w:rsidP="004A220A">
            <w:pPr>
              <w:rPr>
                <w:rFonts w:cs="Arial"/>
              </w:rPr>
            </w:pPr>
          </w:p>
        </w:tc>
      </w:tr>
      <w:tr w:rsidR="004A220A" w:rsidRPr="005D3ED4" w14:paraId="05BEC049" w14:textId="77777777" w:rsidTr="004A220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BE5F1" w:themeFill="accent1" w:themeFillTint="33"/>
          </w:tcPr>
          <w:p w14:paraId="26C87E0E" w14:textId="69B745BC" w:rsidR="004A220A" w:rsidRDefault="004A220A" w:rsidP="004A220A">
            <w:pPr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2" w:type="dxa"/>
          </w:tcPr>
          <w:p w14:paraId="7498993A" w14:textId="2AC88587" w:rsidR="004A220A" w:rsidRDefault="004A220A" w:rsidP="004A220A">
            <w:pPr>
              <w:rPr>
                <w:rStyle w:val="Hyperlink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2" w:type="dxa"/>
            <w:shd w:val="clear" w:color="auto" w:fill="DBE5F1" w:themeFill="accent1" w:themeFillTint="33"/>
          </w:tcPr>
          <w:p w14:paraId="1D3B447A" w14:textId="131514B8" w:rsidR="004A220A" w:rsidRDefault="004A220A" w:rsidP="004A220A">
            <w:pPr>
              <w:rPr>
                <w:rFonts w:cs="Arial"/>
              </w:rPr>
            </w:pPr>
          </w:p>
        </w:tc>
      </w:tr>
      <w:tr w:rsidR="004A220A" w:rsidRPr="005D3ED4" w14:paraId="6BA56D23" w14:textId="77777777" w:rsidTr="004A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auto"/>
          </w:tcPr>
          <w:p w14:paraId="20FB6FCF" w14:textId="38BE6207" w:rsidR="004A220A" w:rsidRDefault="004A220A" w:rsidP="004A220A">
            <w:pPr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2" w:type="dxa"/>
            <w:shd w:val="clear" w:color="auto" w:fill="auto"/>
          </w:tcPr>
          <w:p w14:paraId="68FD22AD" w14:textId="5EA9F239" w:rsidR="004A220A" w:rsidRDefault="004A220A" w:rsidP="004A220A">
            <w:pPr>
              <w:rPr>
                <w:rStyle w:val="Hyperlink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2" w:type="dxa"/>
            <w:shd w:val="clear" w:color="auto" w:fill="auto"/>
          </w:tcPr>
          <w:p w14:paraId="522835D1" w14:textId="36FB3841" w:rsidR="004A220A" w:rsidRDefault="004A220A" w:rsidP="004A220A">
            <w:pPr>
              <w:rPr>
                <w:rFonts w:cs="Arial"/>
              </w:rPr>
            </w:pPr>
          </w:p>
        </w:tc>
      </w:tr>
      <w:tr w:rsidR="004A220A" w:rsidRPr="005D3ED4" w14:paraId="40C73902" w14:textId="77777777" w:rsidTr="00DB5D6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DBE5F1" w:themeFill="accent1" w:themeFillTint="33"/>
          </w:tcPr>
          <w:p w14:paraId="7B0F9572" w14:textId="46279921" w:rsidR="004A220A" w:rsidRDefault="004A220A" w:rsidP="004A220A">
            <w:pPr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2" w:type="dxa"/>
          </w:tcPr>
          <w:p w14:paraId="1FE53532" w14:textId="3935205E" w:rsidR="004A220A" w:rsidRDefault="004A220A" w:rsidP="004A220A">
            <w:pPr>
              <w:rPr>
                <w:rStyle w:val="Hyperlink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2" w:type="dxa"/>
            <w:shd w:val="clear" w:color="auto" w:fill="DBE5F1" w:themeFill="accent1" w:themeFillTint="33"/>
          </w:tcPr>
          <w:p w14:paraId="37367F87" w14:textId="7AC380E7" w:rsidR="004A220A" w:rsidRDefault="004A220A" w:rsidP="004A220A">
            <w:pPr>
              <w:rPr>
                <w:rFonts w:cs="Arial"/>
              </w:rPr>
            </w:pPr>
          </w:p>
        </w:tc>
      </w:tr>
      <w:tr w:rsidR="004A220A" w:rsidRPr="005D3ED4" w14:paraId="29962B54" w14:textId="77777777" w:rsidTr="004A220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FFFFFF" w:themeFill="background1"/>
          </w:tcPr>
          <w:p w14:paraId="63CDCDDC" w14:textId="3955EC5B" w:rsidR="004A220A" w:rsidRDefault="004A220A" w:rsidP="004A220A">
            <w:pPr>
              <w:rPr>
                <w:rFonts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42" w:type="dxa"/>
            <w:shd w:val="clear" w:color="auto" w:fill="FFFFFF" w:themeFill="background1"/>
          </w:tcPr>
          <w:p w14:paraId="695F5001" w14:textId="0C83DA2F" w:rsidR="004A220A" w:rsidRDefault="004A220A" w:rsidP="004A220A">
            <w:pPr>
              <w:rPr>
                <w:rStyle w:val="Hyperlink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2" w:type="dxa"/>
            <w:shd w:val="clear" w:color="auto" w:fill="FFFFFF" w:themeFill="background1"/>
          </w:tcPr>
          <w:p w14:paraId="088D2376" w14:textId="782A5ECD" w:rsidR="004A220A" w:rsidRDefault="004A220A" w:rsidP="004A220A">
            <w:pPr>
              <w:rPr>
                <w:rFonts w:cs="Arial"/>
              </w:rPr>
            </w:pPr>
          </w:p>
        </w:tc>
      </w:tr>
    </w:tbl>
    <w:p w14:paraId="0108F79B" w14:textId="77777777" w:rsidR="009B544B" w:rsidRPr="005D3ED4" w:rsidRDefault="009B544B" w:rsidP="009B544B">
      <w:pPr>
        <w:pStyle w:val="BodyText"/>
        <w:rPr>
          <w:rFonts w:cs="Arial"/>
          <w:lang w:val="fr-FR"/>
        </w:rPr>
      </w:pPr>
      <w:bookmarkStart w:id="1" w:name="_Toc310413836"/>
    </w:p>
    <w:p w14:paraId="4E0917E7" w14:textId="77777777" w:rsidR="00DA5739" w:rsidRPr="00467FE7" w:rsidRDefault="00DA5739" w:rsidP="00467FE7">
      <w:pPr>
        <w:pStyle w:val="Style4"/>
        <w:rPr>
          <w:rStyle w:val="Style3Char"/>
        </w:rPr>
      </w:pPr>
      <w:bookmarkStart w:id="2" w:name="_Toc49509693"/>
      <w:r w:rsidRPr="005D3ED4">
        <w:lastRenderedPageBreak/>
        <w:t>Introduction</w:t>
      </w:r>
      <w:bookmarkEnd w:id="1"/>
      <w:bookmarkEnd w:id="2"/>
    </w:p>
    <w:p w14:paraId="4DE6E1E5" w14:textId="529C1CAA" w:rsidR="00DA5739" w:rsidRDefault="00DA5739" w:rsidP="00DA5739">
      <w:pPr>
        <w:pStyle w:val="Heading2"/>
        <w:rPr>
          <w:color w:val="1F497D" w:themeColor="text2"/>
        </w:rPr>
      </w:pPr>
      <w:bookmarkStart w:id="3" w:name="_Toc310413837"/>
      <w:bookmarkStart w:id="4" w:name="_Toc49509694"/>
      <w:r w:rsidRPr="00467FE7">
        <w:rPr>
          <w:color w:val="1F497D" w:themeColor="text2"/>
        </w:rPr>
        <w:t>Context</w:t>
      </w:r>
      <w:bookmarkEnd w:id="3"/>
      <w:bookmarkEnd w:id="4"/>
    </w:p>
    <w:p w14:paraId="29ED7EC4" w14:textId="52A8C491" w:rsidR="00CE522F" w:rsidRPr="005D3ED4" w:rsidRDefault="00CE522F" w:rsidP="00CE522F">
      <w:pPr>
        <w:pStyle w:val="BodyText"/>
        <w:rPr>
          <w:rFonts w:cs="Arial"/>
        </w:rPr>
      </w:pPr>
      <w:r w:rsidRPr="005D3ED4">
        <w:rPr>
          <w:rFonts w:cs="Arial"/>
        </w:rPr>
        <w:t xml:space="preserve">&lt;Brief description of the application including the name, version </w:t>
      </w:r>
      <w:r>
        <w:rPr>
          <w:rFonts w:cs="Arial"/>
        </w:rPr>
        <w:t>&gt;</w:t>
      </w:r>
    </w:p>
    <w:p w14:paraId="4A04819F" w14:textId="77777777" w:rsidR="00CE522F" w:rsidRPr="00CE522F" w:rsidRDefault="00CE522F" w:rsidP="00CE522F">
      <w:pPr>
        <w:pStyle w:val="BodyText"/>
      </w:pPr>
    </w:p>
    <w:p w14:paraId="00897BA0" w14:textId="56AA5752" w:rsidR="00DA5739" w:rsidRDefault="00CE522F" w:rsidP="00DA5739">
      <w:pPr>
        <w:pStyle w:val="Heading2"/>
        <w:rPr>
          <w:color w:val="1F497D" w:themeColor="text2"/>
        </w:rPr>
      </w:pPr>
      <w:bookmarkStart w:id="5" w:name="_Toc49509695"/>
      <w:r>
        <w:rPr>
          <w:color w:val="1F497D" w:themeColor="text2"/>
        </w:rPr>
        <w:t>Performance Test Cases and proposed objectives</w:t>
      </w:r>
      <w:bookmarkEnd w:id="5"/>
    </w:p>
    <w:p w14:paraId="5FE4CF09" w14:textId="67E77BD6" w:rsidR="00CE522F" w:rsidRPr="00CE522F" w:rsidRDefault="00CE522F" w:rsidP="00CE522F"/>
    <w:p w14:paraId="3686AC57" w14:textId="678E5926" w:rsidR="00CE522F" w:rsidRDefault="00CE522F" w:rsidP="00CE522F">
      <w:pPr>
        <w:rPr>
          <w:rFonts w:cs="Arial"/>
          <w:b/>
          <w:bCs/>
          <w:iCs/>
          <w:color w:val="1F497D" w:themeColor="text2"/>
          <w:sz w:val="24"/>
        </w:rPr>
      </w:pPr>
    </w:p>
    <w:p w14:paraId="1E706DC7" w14:textId="36EAA855" w:rsidR="00CE522F" w:rsidRPr="005D3ED4" w:rsidRDefault="00CE522F" w:rsidP="00CE522F">
      <w:pPr>
        <w:pStyle w:val="BodyText"/>
        <w:rPr>
          <w:rFonts w:cs="Arial"/>
        </w:rPr>
      </w:pPr>
      <w:r w:rsidRPr="005D3ED4">
        <w:rPr>
          <w:rFonts w:cs="Arial"/>
        </w:rPr>
        <w:t>&lt;</w:t>
      </w:r>
      <w:r>
        <w:rPr>
          <w:rFonts w:cs="Arial"/>
        </w:rPr>
        <w:t xml:space="preserve">High level test cases and </w:t>
      </w:r>
      <w:r w:rsidRPr="005D3ED4">
        <w:rPr>
          <w:rFonts w:cs="Arial"/>
        </w:rPr>
        <w:t>goals of the benchmark&gt;</w:t>
      </w:r>
    </w:p>
    <w:p w14:paraId="5AFEF4F3" w14:textId="77777777" w:rsidR="00CE522F" w:rsidRPr="00CE522F" w:rsidRDefault="00CE522F" w:rsidP="00CE522F"/>
    <w:p w14:paraId="7B16D932" w14:textId="4AB2729E" w:rsidR="00DA5739" w:rsidRPr="005D3ED4" w:rsidRDefault="0021441E" w:rsidP="00D077E8">
      <w:pPr>
        <w:pStyle w:val="Style6"/>
      </w:pPr>
      <w:bookmarkStart w:id="6" w:name="_Toc49509696"/>
      <w:r w:rsidRPr="005D3ED4">
        <w:lastRenderedPageBreak/>
        <w:t xml:space="preserve">Test </w:t>
      </w:r>
      <w:r w:rsidR="00303F21">
        <w:t>Environment</w:t>
      </w:r>
      <w:bookmarkEnd w:id="6"/>
      <w:r w:rsidR="00303F21">
        <w:t xml:space="preserve"> </w:t>
      </w:r>
    </w:p>
    <w:p w14:paraId="369757F0" w14:textId="77777777" w:rsidR="004407DC" w:rsidRPr="00303F21" w:rsidRDefault="004407DC" w:rsidP="004407DC">
      <w:pPr>
        <w:pStyle w:val="Heading2"/>
        <w:rPr>
          <w:color w:val="1F497D" w:themeColor="text2"/>
        </w:rPr>
      </w:pPr>
      <w:bookmarkStart w:id="7" w:name="_Toc49509697"/>
      <w:bookmarkStart w:id="8" w:name="_Toc310413842"/>
      <w:r w:rsidRPr="00303F21">
        <w:rPr>
          <w:color w:val="1F497D" w:themeColor="text2"/>
        </w:rPr>
        <w:t>Test Platform</w:t>
      </w:r>
      <w:bookmarkEnd w:id="7"/>
    </w:p>
    <w:p w14:paraId="7AE394A1" w14:textId="2CEFD3EF" w:rsidR="00CE522F" w:rsidRPr="005D3ED4" w:rsidRDefault="00CE522F" w:rsidP="00CE522F">
      <w:pPr>
        <w:pStyle w:val="BodyText"/>
        <w:rPr>
          <w:rFonts w:cs="Arial"/>
        </w:rPr>
      </w:pPr>
      <w:r w:rsidRPr="005D3ED4">
        <w:rPr>
          <w:rFonts w:cs="Arial"/>
        </w:rPr>
        <w:t>&lt;</w:t>
      </w:r>
      <w:r>
        <w:rPr>
          <w:rFonts w:cs="Arial"/>
        </w:rPr>
        <w:t>Application URL</w:t>
      </w:r>
      <w:r w:rsidRPr="005D3ED4">
        <w:rPr>
          <w:rFonts w:cs="Arial"/>
        </w:rPr>
        <w:t xml:space="preserve"> &gt;</w:t>
      </w:r>
    </w:p>
    <w:p w14:paraId="658A04B6" w14:textId="77777777" w:rsidR="00CE522F" w:rsidRDefault="00CE522F" w:rsidP="00CE522F">
      <w:pPr>
        <w:pStyle w:val="BodyText"/>
        <w:rPr>
          <w:rFonts w:cs="Arial"/>
        </w:rPr>
      </w:pPr>
    </w:p>
    <w:p w14:paraId="2E86A37D" w14:textId="08209893" w:rsidR="00CE522F" w:rsidRPr="005D3ED4" w:rsidRDefault="00CE522F" w:rsidP="00CE522F">
      <w:pPr>
        <w:pStyle w:val="BodyText"/>
        <w:rPr>
          <w:rFonts w:cs="Arial"/>
        </w:rPr>
      </w:pPr>
      <w:r w:rsidRPr="005D3ED4">
        <w:rPr>
          <w:rFonts w:cs="Arial"/>
        </w:rPr>
        <w:t>&lt;Architecture</w:t>
      </w:r>
      <w:r>
        <w:rPr>
          <w:rFonts w:cs="Arial"/>
        </w:rPr>
        <w:t xml:space="preserve"> </w:t>
      </w:r>
      <w:r w:rsidRPr="005D3ED4">
        <w:rPr>
          <w:rFonts w:cs="Arial"/>
        </w:rPr>
        <w:t>Diagram-As per the production environment&gt;</w:t>
      </w:r>
    </w:p>
    <w:p w14:paraId="001E55DA" w14:textId="77777777" w:rsidR="00266304" w:rsidRPr="00266304" w:rsidRDefault="00266304" w:rsidP="00266304">
      <w:pPr>
        <w:autoSpaceDE w:val="0"/>
        <w:autoSpaceDN w:val="0"/>
        <w:spacing w:line="240" w:lineRule="auto"/>
        <w:rPr>
          <w:rFonts w:ascii="Calibri" w:hAnsi="Calibri"/>
          <w:sz w:val="22"/>
          <w:szCs w:val="22"/>
          <w:lang w:eastAsia="en-US"/>
        </w:rPr>
      </w:pPr>
    </w:p>
    <w:p w14:paraId="26D03A6E" w14:textId="77777777" w:rsidR="0021441E" w:rsidRPr="00997B57" w:rsidRDefault="0021441E" w:rsidP="0021441E">
      <w:pPr>
        <w:pStyle w:val="Heading2"/>
        <w:rPr>
          <w:color w:val="1F497D" w:themeColor="text2"/>
        </w:rPr>
      </w:pPr>
      <w:bookmarkStart w:id="9" w:name="_Toc49509698"/>
      <w:r w:rsidRPr="00997B57">
        <w:rPr>
          <w:color w:val="1F497D" w:themeColor="text2"/>
        </w:rPr>
        <w:t>Platform – Material and Software</w:t>
      </w:r>
      <w:bookmarkEnd w:id="9"/>
    </w:p>
    <w:p w14:paraId="1D5E4437" w14:textId="77777777" w:rsidR="00DA5739" w:rsidRDefault="0021441E" w:rsidP="009130ED">
      <w:pPr>
        <w:pStyle w:val="Heading3"/>
      </w:pPr>
      <w:bookmarkStart w:id="10" w:name="_Toc49509699"/>
      <w:bookmarkEnd w:id="8"/>
      <w:r w:rsidRPr="005D3ED4">
        <w:t>Servers description</w:t>
      </w:r>
      <w:bookmarkEnd w:id="10"/>
    </w:p>
    <w:tbl>
      <w:tblPr>
        <w:tblStyle w:val="GridTable4-Accent1"/>
        <w:tblW w:w="9850" w:type="dxa"/>
        <w:tblLook w:val="04A0" w:firstRow="1" w:lastRow="0" w:firstColumn="1" w:lastColumn="0" w:noHBand="0" w:noVBand="1"/>
      </w:tblPr>
      <w:tblGrid>
        <w:gridCol w:w="2693"/>
        <w:gridCol w:w="3916"/>
        <w:gridCol w:w="3241"/>
      </w:tblGrid>
      <w:tr w:rsidR="00997B57" w14:paraId="635AC9D3" w14:textId="77777777" w:rsidTr="00653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46BA0F6" w14:textId="77777777" w:rsidR="00997B57" w:rsidRPr="005D3ED4" w:rsidRDefault="00997B57" w:rsidP="008B7426">
            <w:pPr>
              <w:rPr>
                <w:rFonts w:cs="Arial"/>
                <w:b w:val="0"/>
              </w:rPr>
            </w:pPr>
            <w:r w:rsidRPr="005D3ED4">
              <w:rPr>
                <w:rFonts w:cs="Arial"/>
              </w:rPr>
              <w:t>Name</w:t>
            </w:r>
          </w:p>
        </w:tc>
        <w:tc>
          <w:tcPr>
            <w:tcW w:w="3916" w:type="dxa"/>
          </w:tcPr>
          <w:p w14:paraId="700AD2EF" w14:textId="178745F1" w:rsidR="00997B57" w:rsidRPr="005D3ED4" w:rsidRDefault="00997B57" w:rsidP="008B7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>
              <w:rPr>
                <w:rFonts w:cs="Arial"/>
              </w:rPr>
              <w:t>IP Address</w:t>
            </w:r>
          </w:p>
        </w:tc>
        <w:tc>
          <w:tcPr>
            <w:tcW w:w="3241" w:type="dxa"/>
          </w:tcPr>
          <w:p w14:paraId="6A4B054C" w14:textId="717DCFA7" w:rsidR="00997B57" w:rsidRPr="005D3ED4" w:rsidRDefault="00997B57" w:rsidP="008B7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>
              <w:rPr>
                <w:rFonts w:cs="Arial"/>
              </w:rPr>
              <w:t>Role</w:t>
            </w:r>
          </w:p>
        </w:tc>
      </w:tr>
      <w:tr w:rsidR="00997B57" w14:paraId="23C2F306" w14:textId="77777777" w:rsidTr="00653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2CFD879C" w14:textId="37712B95" w:rsidR="00997B57" w:rsidRPr="00997B57" w:rsidRDefault="00997B57" w:rsidP="008D0DFF">
            <w:pPr>
              <w:rPr>
                <w:b w:val="0"/>
                <w:bCs w:val="0"/>
              </w:rPr>
            </w:pPr>
            <w:r w:rsidRPr="00997B57">
              <w:t>US-Commerce-LNX07</w:t>
            </w:r>
          </w:p>
        </w:tc>
        <w:tc>
          <w:tcPr>
            <w:tcW w:w="3916" w:type="dxa"/>
          </w:tcPr>
          <w:p w14:paraId="15482AFD" w14:textId="78983746" w:rsidR="00997B57" w:rsidRPr="00903A4C" w:rsidRDefault="00897C31" w:rsidP="008D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"/>
                <w:szCs w:val="20"/>
                <w:lang w:eastAsia="en-US"/>
              </w:rPr>
            </w:pPr>
            <w:r>
              <w:rPr>
                <w:rFonts w:eastAsiaTheme="minorEastAsia" w:cs="Arial"/>
                <w:szCs w:val="20"/>
                <w:lang w:eastAsia="en-US"/>
              </w:rPr>
              <w:t>XX.XX.XX</w:t>
            </w:r>
          </w:p>
        </w:tc>
        <w:tc>
          <w:tcPr>
            <w:tcW w:w="3241" w:type="dxa"/>
          </w:tcPr>
          <w:p w14:paraId="0CA5F20C" w14:textId="131931A5" w:rsidR="00997B57" w:rsidRPr="00903A4C" w:rsidRDefault="00997B57" w:rsidP="008D0DFF">
            <w:pPr>
              <w:suppressAutoHyphens w:val="0"/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Arial"/>
                <w:szCs w:val="20"/>
                <w:lang w:eastAsia="en-US"/>
              </w:rPr>
            </w:pPr>
            <w:r w:rsidRPr="00903A4C">
              <w:rPr>
                <w:rFonts w:eastAsiaTheme="minorEastAsia" w:cs="Arial"/>
                <w:szCs w:val="20"/>
                <w:lang w:eastAsia="en-US"/>
              </w:rPr>
              <w:t>Master</w:t>
            </w:r>
          </w:p>
        </w:tc>
      </w:tr>
      <w:tr w:rsidR="00897C31" w14:paraId="087075FA" w14:textId="77777777" w:rsidTr="0065354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08F1FE68" w14:textId="5FC44491" w:rsidR="00897C31" w:rsidRPr="00997B57" w:rsidRDefault="00897C31" w:rsidP="00897C31">
            <w:r w:rsidRPr="00997B57">
              <w:t>US-Commerce-LNX08</w:t>
            </w:r>
          </w:p>
        </w:tc>
        <w:tc>
          <w:tcPr>
            <w:tcW w:w="3916" w:type="dxa"/>
          </w:tcPr>
          <w:p w14:paraId="57242F5F" w14:textId="02785E5E" w:rsidR="00897C31" w:rsidRPr="00903A4C" w:rsidRDefault="00897C31" w:rsidP="00897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eastAsiaTheme="minorEastAsia" w:cs="Arial"/>
                <w:szCs w:val="20"/>
                <w:lang w:eastAsia="en-US"/>
              </w:rPr>
              <w:t>XX.XX.XX</w:t>
            </w:r>
          </w:p>
        </w:tc>
        <w:tc>
          <w:tcPr>
            <w:tcW w:w="3241" w:type="dxa"/>
          </w:tcPr>
          <w:p w14:paraId="768165CB" w14:textId="77777777" w:rsidR="00897C31" w:rsidRPr="00903A4C" w:rsidRDefault="00897C31" w:rsidP="00897C3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A4C"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Worker - with local-storage</w:t>
            </w:r>
            <w:r w:rsidRPr="00903A4C"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  <w:p w14:paraId="5D2B1022" w14:textId="77777777" w:rsidR="00897C31" w:rsidRPr="00903A4C" w:rsidRDefault="00897C31" w:rsidP="00897C3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A4C"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903A4C">
              <w:rPr>
                <w:rStyle w:val="spellingerror"/>
                <w:rFonts w:ascii="Arial" w:hAnsi="Arial" w:cs="Arial"/>
                <w:sz w:val="20"/>
                <w:szCs w:val="20"/>
                <w:lang w:val="en-US"/>
              </w:rPr>
              <w:t>pv</w:t>
            </w:r>
            <w:r w:rsidRPr="00903A4C"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903A4C">
              <w:rPr>
                <w:rStyle w:val="spellingerror"/>
                <w:rFonts w:ascii="Arial" w:hAnsi="Arial" w:cs="Arial"/>
                <w:sz w:val="20"/>
                <w:szCs w:val="20"/>
                <w:lang w:val="en-US"/>
              </w:rPr>
              <w:t>prometheus</w:t>
            </w:r>
            <w:r w:rsidRPr="00903A4C"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 (10Gi) - Prometheus DB (</w:t>
            </w:r>
            <w:r w:rsidRPr="00903A4C">
              <w:rPr>
                <w:rStyle w:val="spellingerror"/>
                <w:rFonts w:ascii="Arial" w:hAnsi="Arial" w:cs="Arial"/>
                <w:sz w:val="20"/>
                <w:szCs w:val="20"/>
                <w:lang w:val="en-US"/>
              </w:rPr>
              <w:t>prometheus-pv</w:t>
            </w:r>
            <w:r w:rsidRPr="00903A4C"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903A4C"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  <w:t> </w:t>
            </w:r>
          </w:p>
          <w:p w14:paraId="5816DE10" w14:textId="77777777" w:rsidR="00897C31" w:rsidRPr="00903A4C" w:rsidRDefault="00897C31" w:rsidP="00897C3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03A4C"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Pr="00903A4C">
              <w:rPr>
                <w:rStyle w:val="spellingerror"/>
                <w:rFonts w:ascii="Arial" w:hAnsi="Arial" w:cs="Arial"/>
                <w:sz w:val="20"/>
                <w:szCs w:val="20"/>
                <w:lang w:val="en-US"/>
              </w:rPr>
              <w:t>pv</w:t>
            </w:r>
            <w:r w:rsidRPr="00903A4C"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/es (20Gi) - EFK</w:t>
            </w:r>
          </w:p>
          <w:p w14:paraId="223A3F62" w14:textId="10891899" w:rsidR="00897C31" w:rsidRPr="00903A4C" w:rsidRDefault="00897C31" w:rsidP="00897C31">
            <w:pPr>
              <w:suppressAutoHyphens w:val="0"/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="Arial"/>
                <w:szCs w:val="20"/>
                <w:lang w:eastAsia="en-US"/>
              </w:rPr>
            </w:pPr>
          </w:p>
        </w:tc>
      </w:tr>
      <w:tr w:rsidR="00897C31" w14:paraId="6FDCC964" w14:textId="77777777" w:rsidTr="00653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D6A9DA8" w14:textId="466BB069" w:rsidR="00897C31" w:rsidRPr="00F4272C" w:rsidRDefault="00897C31" w:rsidP="00897C31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3916" w:type="dxa"/>
          </w:tcPr>
          <w:p w14:paraId="5E2F2BD1" w14:textId="135F3472" w:rsidR="00897C31" w:rsidRPr="00903A4C" w:rsidRDefault="00897C31" w:rsidP="00897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  <w:tc>
          <w:tcPr>
            <w:tcW w:w="3241" w:type="dxa"/>
          </w:tcPr>
          <w:p w14:paraId="52B0DF72" w14:textId="0BD53CB4" w:rsidR="00897C31" w:rsidRPr="00903A4C" w:rsidRDefault="00897C31" w:rsidP="00897C3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897C31" w14:paraId="7DDBCBCC" w14:textId="77777777" w:rsidTr="0065354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0788F328" w14:textId="500D10C0" w:rsidR="00897C31" w:rsidRDefault="00897C31" w:rsidP="00897C31">
            <w:pPr>
              <w:pStyle w:val="BodyText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916" w:type="dxa"/>
          </w:tcPr>
          <w:p w14:paraId="2BE4F08B" w14:textId="2C5B926C" w:rsidR="00897C31" w:rsidRPr="00903A4C" w:rsidRDefault="00897C31" w:rsidP="00897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  <w:tc>
          <w:tcPr>
            <w:tcW w:w="3241" w:type="dxa"/>
          </w:tcPr>
          <w:p w14:paraId="08ECC204" w14:textId="77777777" w:rsidR="00897C31" w:rsidRPr="00903A4C" w:rsidRDefault="00897C31" w:rsidP="00897C3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97C31" w14:paraId="63EFAD4C" w14:textId="77777777" w:rsidTr="00653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0FAB71D4" w14:textId="53C0BCAF" w:rsidR="00897C31" w:rsidRDefault="00897C31" w:rsidP="00897C31">
            <w:pPr>
              <w:pStyle w:val="BodyText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916" w:type="dxa"/>
          </w:tcPr>
          <w:p w14:paraId="3F3A7E4C" w14:textId="16D3BB2F" w:rsidR="00897C31" w:rsidRPr="00903A4C" w:rsidRDefault="00897C31" w:rsidP="00897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  <w:tc>
          <w:tcPr>
            <w:tcW w:w="3241" w:type="dxa"/>
          </w:tcPr>
          <w:p w14:paraId="420C10DC" w14:textId="20487596" w:rsidR="00897C31" w:rsidRPr="00903A4C" w:rsidRDefault="00897C31" w:rsidP="00897C3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97C31" w14:paraId="5F0DD793" w14:textId="77777777" w:rsidTr="0065354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E87D969" w14:textId="41F51050" w:rsidR="00897C31" w:rsidRPr="0065354A" w:rsidRDefault="00897C31" w:rsidP="00897C31">
            <w:pPr>
              <w:pStyle w:val="BodyText"/>
              <w:rPr>
                <w:sz w:val="20"/>
              </w:rPr>
            </w:pPr>
          </w:p>
        </w:tc>
        <w:tc>
          <w:tcPr>
            <w:tcW w:w="3916" w:type="dxa"/>
          </w:tcPr>
          <w:p w14:paraId="4CAC6909" w14:textId="1900777F" w:rsidR="00897C31" w:rsidRPr="00903A4C" w:rsidRDefault="00897C31" w:rsidP="00897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  <w:tc>
          <w:tcPr>
            <w:tcW w:w="3241" w:type="dxa"/>
          </w:tcPr>
          <w:p w14:paraId="0D465A96" w14:textId="241371C6" w:rsidR="00897C31" w:rsidRPr="00903A4C" w:rsidRDefault="00897C31" w:rsidP="00897C3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97C31" w14:paraId="45BF301B" w14:textId="77777777" w:rsidTr="00653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02D40306" w14:textId="49B6F7A4" w:rsidR="00897C31" w:rsidRDefault="00897C31" w:rsidP="00897C31">
            <w:pPr>
              <w:pStyle w:val="BodyText"/>
              <w:rPr>
                <w:rStyle w:val="normaltextrun"/>
                <w:rFonts w:ascii="Calibri" w:hAnsi="Calibri" w:cs="Calibri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916" w:type="dxa"/>
          </w:tcPr>
          <w:p w14:paraId="1A84A6D8" w14:textId="77777777" w:rsidR="00897C31" w:rsidRPr="00903A4C" w:rsidRDefault="00897C31" w:rsidP="00897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  <w:tc>
          <w:tcPr>
            <w:tcW w:w="3241" w:type="dxa"/>
          </w:tcPr>
          <w:p w14:paraId="6E015FA5" w14:textId="717FAA58" w:rsidR="00897C31" w:rsidRPr="00903A4C" w:rsidRDefault="00897C31" w:rsidP="00897C3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97C31" w14:paraId="2B9A5F2F" w14:textId="77777777" w:rsidTr="0065354A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7B4D471D" w14:textId="4EF93543" w:rsidR="00897C31" w:rsidRPr="0065354A" w:rsidRDefault="00897C31" w:rsidP="00897C31">
            <w:pPr>
              <w:pStyle w:val="BodyText"/>
              <w:rPr>
                <w:sz w:val="20"/>
              </w:rPr>
            </w:pPr>
          </w:p>
        </w:tc>
        <w:tc>
          <w:tcPr>
            <w:tcW w:w="3916" w:type="dxa"/>
          </w:tcPr>
          <w:p w14:paraId="5EAE265C" w14:textId="442B5F70" w:rsidR="00897C31" w:rsidRPr="00903A4C" w:rsidRDefault="00897C31" w:rsidP="00897C3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41" w:type="dxa"/>
          </w:tcPr>
          <w:p w14:paraId="5A0276F4" w14:textId="0B472A38" w:rsidR="00897C31" w:rsidRPr="00903A4C" w:rsidRDefault="00897C31" w:rsidP="00897C31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97C31" w14:paraId="0849AE2B" w14:textId="77777777" w:rsidTr="00653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21BFC087" w14:textId="7D3B39D0" w:rsidR="00897C31" w:rsidRDefault="00897C31" w:rsidP="00897C31">
            <w:pPr>
              <w:pStyle w:val="BodyText"/>
              <w:rPr>
                <w:rStyle w:val="normaltextrun"/>
                <w:rFonts w:ascii="Calibri" w:hAnsi="Calibri" w:cs="Calibri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916" w:type="dxa"/>
          </w:tcPr>
          <w:p w14:paraId="5449B6D6" w14:textId="60A38BE8" w:rsidR="00897C31" w:rsidRPr="00903A4C" w:rsidRDefault="00897C31" w:rsidP="00897C3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241" w:type="dxa"/>
          </w:tcPr>
          <w:p w14:paraId="2AF807A2" w14:textId="497D228E" w:rsidR="00897C31" w:rsidRPr="00903A4C" w:rsidRDefault="00897C31" w:rsidP="00897C31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D72ED30" w14:textId="77777777" w:rsidR="0021441E" w:rsidRPr="00903A4C" w:rsidRDefault="0021441E" w:rsidP="00066D63">
      <w:pPr>
        <w:pStyle w:val="Heading2"/>
        <w:rPr>
          <w:color w:val="1F497D" w:themeColor="text2"/>
        </w:rPr>
      </w:pPr>
      <w:bookmarkStart w:id="11" w:name="_Toc49509700"/>
      <w:bookmarkStart w:id="12" w:name="_Ref306786998"/>
      <w:bookmarkStart w:id="13" w:name="_Ref306905284"/>
      <w:r w:rsidRPr="00903A4C">
        <w:rPr>
          <w:color w:val="1F497D" w:themeColor="text2"/>
        </w:rPr>
        <w:t>Database</w:t>
      </w:r>
      <w:bookmarkEnd w:id="11"/>
    </w:p>
    <w:bookmarkEnd w:id="12"/>
    <w:bookmarkEnd w:id="13"/>
    <w:p w14:paraId="57A78A20" w14:textId="763A9F1C" w:rsidR="00903A4C" w:rsidRDefault="00BD08C3" w:rsidP="00903A4C">
      <w:pPr>
        <w:widowControl w:val="0"/>
        <w:spacing w:line="240" w:lineRule="auto"/>
        <w:rPr>
          <w:rFonts w:cs="Arial"/>
          <w:sz w:val="24"/>
        </w:rPr>
      </w:pPr>
      <w:r>
        <w:rPr>
          <w:rFonts w:cs="Arial"/>
          <w:sz w:val="24"/>
        </w:rPr>
        <w:t>&lt;Database Instance Information&gt;</w:t>
      </w:r>
    </w:p>
    <w:p w14:paraId="6ED0B57D" w14:textId="77777777" w:rsidR="00593C9C" w:rsidRPr="005D3ED4" w:rsidRDefault="00593C9C" w:rsidP="00593C9C">
      <w:pPr>
        <w:widowControl w:val="0"/>
        <w:spacing w:line="240" w:lineRule="auto"/>
        <w:rPr>
          <w:rFonts w:cs="Arial"/>
          <w:sz w:val="24"/>
        </w:rPr>
      </w:pPr>
    </w:p>
    <w:p w14:paraId="3E79A0C0" w14:textId="77777777" w:rsidR="0021441E" w:rsidRPr="00964CF1" w:rsidRDefault="0021441E" w:rsidP="0021441E">
      <w:pPr>
        <w:pStyle w:val="Heading2"/>
        <w:rPr>
          <w:color w:val="1F497D" w:themeColor="text2"/>
        </w:rPr>
      </w:pPr>
      <w:bookmarkStart w:id="14" w:name="_Toc299111198"/>
      <w:bookmarkStart w:id="15" w:name="_Toc49509701"/>
      <w:r w:rsidRPr="00964CF1">
        <w:rPr>
          <w:color w:val="1F497D" w:themeColor="text2"/>
        </w:rPr>
        <w:t>Testing tools</w:t>
      </w:r>
      <w:bookmarkEnd w:id="14"/>
      <w:bookmarkEnd w:id="15"/>
    </w:p>
    <w:p w14:paraId="36CFC738" w14:textId="6F88081E" w:rsidR="00355626" w:rsidRDefault="00BD08C3" w:rsidP="00355626">
      <w:pPr>
        <w:pStyle w:val="BodyText"/>
        <w:rPr>
          <w:rFonts w:cs="Arial"/>
        </w:rPr>
      </w:pPr>
      <w:r>
        <w:rPr>
          <w:rFonts w:cs="Arial"/>
        </w:rPr>
        <w:t>&lt;Testing tools Information&gt;</w:t>
      </w:r>
    </w:p>
    <w:p w14:paraId="1F7047E6" w14:textId="0C324D42" w:rsidR="00355626" w:rsidRDefault="00355626" w:rsidP="00355626">
      <w:pPr>
        <w:pStyle w:val="BodyText"/>
        <w:rPr>
          <w:rFonts w:cs="Arial"/>
        </w:rPr>
      </w:pPr>
      <w:r>
        <w:rPr>
          <w:rFonts w:cs="Arial"/>
        </w:rPr>
        <w:t xml:space="preserve">    </w:t>
      </w:r>
    </w:p>
    <w:p w14:paraId="333F4C60" w14:textId="6B925CA0" w:rsidR="005D3ED4" w:rsidRDefault="00BD08C3" w:rsidP="0002284C">
      <w:pPr>
        <w:pStyle w:val="BodyText"/>
        <w:rPr>
          <w:rFonts w:cs="Arial"/>
        </w:rPr>
      </w:pPr>
      <w:r>
        <w:rPr>
          <w:rFonts w:cs="Arial"/>
        </w:rPr>
        <w:t>&lt;</w:t>
      </w:r>
      <w:r w:rsidR="005D3ED4" w:rsidRPr="005D3ED4">
        <w:rPr>
          <w:rFonts w:cs="Arial"/>
        </w:rPr>
        <w:t xml:space="preserve">The Web Browser to be simulated </w:t>
      </w:r>
      <w:r>
        <w:rPr>
          <w:rFonts w:cs="Arial"/>
        </w:rPr>
        <w:t>&gt;</w:t>
      </w:r>
    </w:p>
    <w:p w14:paraId="1E61DCD6" w14:textId="77777777" w:rsidR="005D3ED4" w:rsidRPr="005D3ED4" w:rsidRDefault="005D3ED4" w:rsidP="0002284C">
      <w:pPr>
        <w:pStyle w:val="BodyText"/>
        <w:rPr>
          <w:rFonts w:cs="Arial"/>
        </w:rPr>
      </w:pPr>
    </w:p>
    <w:p w14:paraId="62508F8B" w14:textId="77777777" w:rsidR="00DA5739" w:rsidRPr="005D3ED4" w:rsidRDefault="00DA5739" w:rsidP="00D6169D">
      <w:pPr>
        <w:pStyle w:val="BodyText"/>
        <w:rPr>
          <w:rFonts w:cs="Arial"/>
        </w:rPr>
      </w:pPr>
    </w:p>
    <w:p w14:paraId="479FAA54" w14:textId="53CB172D" w:rsidR="00DA5739" w:rsidRPr="005D3ED4" w:rsidRDefault="00736B0D" w:rsidP="00915EF1">
      <w:pPr>
        <w:pStyle w:val="Style5"/>
      </w:pPr>
      <w:bookmarkStart w:id="16" w:name="_Toc49509702"/>
      <w:r>
        <w:lastRenderedPageBreak/>
        <w:t>workload</w:t>
      </w:r>
      <w:r w:rsidR="0021441E" w:rsidRPr="005D3ED4">
        <w:t xml:space="preserve"> Characteristics</w:t>
      </w:r>
      <w:bookmarkEnd w:id="16"/>
    </w:p>
    <w:p w14:paraId="53562265" w14:textId="7344CE21" w:rsidR="00DA5739" w:rsidRDefault="00736B0D" w:rsidP="00D6169D">
      <w:pPr>
        <w:pStyle w:val="Heading2"/>
        <w:rPr>
          <w:color w:val="1F497D" w:themeColor="text2"/>
        </w:rPr>
      </w:pPr>
      <w:bookmarkStart w:id="17" w:name="_Toc49509703"/>
      <w:r>
        <w:rPr>
          <w:color w:val="1F497D" w:themeColor="text2"/>
        </w:rPr>
        <w:t xml:space="preserve">Performance </w:t>
      </w:r>
      <w:r w:rsidR="0021441E" w:rsidRPr="00711D30">
        <w:rPr>
          <w:color w:val="1F497D" w:themeColor="text2"/>
        </w:rPr>
        <w:t>scenario</w:t>
      </w:r>
      <w:bookmarkEnd w:id="17"/>
    </w:p>
    <w:p w14:paraId="500126E8" w14:textId="573E7C01" w:rsidR="00872307" w:rsidRDefault="00872307" w:rsidP="00443466">
      <w:pPr>
        <w:pStyle w:val="BodyText"/>
      </w:pPr>
    </w:p>
    <w:p w14:paraId="13281785" w14:textId="38D9DE39" w:rsidR="00872307" w:rsidRDefault="004004D3" w:rsidP="00443466">
      <w:pPr>
        <w:pStyle w:val="BodyText"/>
      </w:pPr>
      <w:r>
        <w:t>&lt;Brief description about identified performance scenarios&gt;</w:t>
      </w:r>
    </w:p>
    <w:p w14:paraId="1B9CFB32" w14:textId="705D673B" w:rsidR="00872307" w:rsidRDefault="00872307" w:rsidP="00443466">
      <w:pPr>
        <w:pStyle w:val="BodyText"/>
      </w:pPr>
    </w:p>
    <w:p w14:paraId="4A4E39DE" w14:textId="360EE82B" w:rsidR="00872307" w:rsidRDefault="00872307" w:rsidP="00443466">
      <w:pPr>
        <w:pStyle w:val="BodyText"/>
      </w:pPr>
    </w:p>
    <w:p w14:paraId="74ED9063" w14:textId="58C90CD7" w:rsidR="00872307" w:rsidRDefault="00872307" w:rsidP="00443466">
      <w:pPr>
        <w:pStyle w:val="BodyText"/>
      </w:pPr>
    </w:p>
    <w:p w14:paraId="2448F777" w14:textId="2B8E56B9" w:rsidR="00943C6C" w:rsidRDefault="00943C6C" w:rsidP="00943C6C">
      <w:pPr>
        <w:pStyle w:val="Heading2"/>
        <w:rPr>
          <w:color w:val="1F497D" w:themeColor="text2"/>
        </w:rPr>
      </w:pPr>
      <w:bookmarkStart w:id="18" w:name="_Toc49509704"/>
      <w:r w:rsidRPr="0059272B">
        <w:rPr>
          <w:color w:val="1F497D" w:themeColor="text2"/>
        </w:rPr>
        <w:t>The loa</w:t>
      </w:r>
      <w:r>
        <w:rPr>
          <w:color w:val="1F497D" w:themeColor="text2"/>
        </w:rPr>
        <w:t>d test models</w:t>
      </w:r>
      <w:bookmarkEnd w:id="18"/>
    </w:p>
    <w:tbl>
      <w:tblPr>
        <w:tblStyle w:val="GridTable4-Accent1"/>
        <w:tblW w:w="10121" w:type="dxa"/>
        <w:tblLook w:val="04A0" w:firstRow="1" w:lastRow="0" w:firstColumn="1" w:lastColumn="0" w:noHBand="0" w:noVBand="1"/>
      </w:tblPr>
      <w:tblGrid>
        <w:gridCol w:w="659"/>
        <w:gridCol w:w="2221"/>
        <w:gridCol w:w="1579"/>
        <w:gridCol w:w="2004"/>
        <w:gridCol w:w="1886"/>
        <w:gridCol w:w="1772"/>
      </w:tblGrid>
      <w:tr w:rsidR="00066FCA" w:rsidRPr="00395EE6" w14:paraId="2666C7F9" w14:textId="77777777" w:rsidTr="004A2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3A304869" w14:textId="77777777" w:rsidR="00066FCA" w:rsidRPr="00395EE6" w:rsidRDefault="00066FCA" w:rsidP="004A220A">
            <w:pPr>
              <w:pStyle w:val="BodyText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#</w:t>
            </w:r>
          </w:p>
        </w:tc>
        <w:tc>
          <w:tcPr>
            <w:tcW w:w="2221" w:type="dxa"/>
          </w:tcPr>
          <w:p w14:paraId="6956AB06" w14:textId="77777777" w:rsidR="00066FCA" w:rsidRPr="00395EE6" w:rsidRDefault="00066FCA" w:rsidP="004A220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Objective</w:t>
            </w:r>
          </w:p>
        </w:tc>
        <w:tc>
          <w:tcPr>
            <w:tcW w:w="1579" w:type="dxa"/>
          </w:tcPr>
          <w:p w14:paraId="3CEBFEF0" w14:textId="77777777" w:rsidR="00066FCA" w:rsidRPr="00395EE6" w:rsidRDefault="00066FCA" w:rsidP="004A220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Concurrent VUsers</w:t>
            </w:r>
          </w:p>
        </w:tc>
        <w:tc>
          <w:tcPr>
            <w:tcW w:w="2004" w:type="dxa"/>
          </w:tcPr>
          <w:p w14:paraId="73D26268" w14:textId="77777777" w:rsidR="00066FCA" w:rsidRDefault="00066FCA" w:rsidP="004A220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Scenario used</w:t>
            </w:r>
          </w:p>
          <w:p w14:paraId="44A01D65" w14:textId="0B73C6E5" w:rsidR="00066FCA" w:rsidRPr="00395EE6" w:rsidRDefault="00066FCA" w:rsidP="004A220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(%)</w:t>
            </w:r>
          </w:p>
        </w:tc>
        <w:tc>
          <w:tcPr>
            <w:tcW w:w="1886" w:type="dxa"/>
          </w:tcPr>
          <w:p w14:paraId="4D948E39" w14:textId="77777777" w:rsidR="00066FCA" w:rsidRPr="00395EE6" w:rsidRDefault="00066FCA" w:rsidP="004A220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Ramp up rate</w:t>
            </w:r>
          </w:p>
        </w:tc>
        <w:tc>
          <w:tcPr>
            <w:tcW w:w="1772" w:type="dxa"/>
          </w:tcPr>
          <w:p w14:paraId="5720F513" w14:textId="77777777" w:rsidR="00066FCA" w:rsidRPr="00395EE6" w:rsidRDefault="00066FCA" w:rsidP="004A220A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Steady state</w:t>
            </w:r>
          </w:p>
        </w:tc>
      </w:tr>
      <w:tr w:rsidR="00066FCA" w:rsidRPr="00395EE6" w14:paraId="27DDB708" w14:textId="77777777" w:rsidTr="004A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14:paraId="50126EC7" w14:textId="77777777" w:rsidR="00066FCA" w:rsidRPr="00FC4E43" w:rsidRDefault="00066FCA" w:rsidP="004A220A">
            <w:pPr>
              <w:pStyle w:val="BodyText"/>
              <w:rPr>
                <w:b w:val="0"/>
                <w:bCs w:val="0"/>
                <w:sz w:val="20"/>
                <w:szCs w:val="20"/>
              </w:rPr>
            </w:pPr>
            <w:r w:rsidRPr="00FC4E43">
              <w:rPr>
                <w:b w:val="0"/>
                <w:bCs w:val="0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221" w:type="dxa"/>
          </w:tcPr>
          <w:p w14:paraId="6E30A188" w14:textId="77777777" w:rsidR="00066FCA" w:rsidRPr="00395EE6" w:rsidRDefault="00066FCA" w:rsidP="004A220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5EE6">
              <w:rPr>
                <w:sz w:val="20"/>
                <w:szCs w:val="20"/>
              </w:rPr>
              <w:t>Capacity objective</w:t>
            </w:r>
          </w:p>
        </w:tc>
        <w:tc>
          <w:tcPr>
            <w:tcW w:w="1579" w:type="dxa"/>
          </w:tcPr>
          <w:p w14:paraId="70E1A497" w14:textId="24E9910E" w:rsidR="00066FCA" w:rsidRPr="00395EE6" w:rsidRDefault="00066FCA" w:rsidP="004A220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04" w:type="dxa"/>
          </w:tcPr>
          <w:p w14:paraId="1B743463" w14:textId="434E10DC" w:rsidR="00066FCA" w:rsidRPr="00395EE6" w:rsidRDefault="00066FCA" w:rsidP="004A220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86" w:type="dxa"/>
          </w:tcPr>
          <w:p w14:paraId="540A736F" w14:textId="24A0AE5E" w:rsidR="00066FCA" w:rsidRPr="00395EE6" w:rsidRDefault="00066FCA" w:rsidP="004A220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20FED9" w14:textId="6E072EF0" w:rsidR="00066FCA" w:rsidRPr="00395EE6" w:rsidRDefault="00066FCA" w:rsidP="004A220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413D7F2" w14:textId="77777777" w:rsidR="00571A16" w:rsidRDefault="00571A16" w:rsidP="00066FCA">
      <w:pPr>
        <w:pStyle w:val="BodyText"/>
      </w:pPr>
    </w:p>
    <w:p w14:paraId="3FCC5D63" w14:textId="507A19DC" w:rsidR="00943C6C" w:rsidRDefault="00943C6C" w:rsidP="00943C6C">
      <w:pPr>
        <w:pStyle w:val="Heading2"/>
        <w:rPr>
          <w:color w:val="1F497D" w:themeColor="text2"/>
        </w:rPr>
      </w:pPr>
      <w:bookmarkStart w:id="19" w:name="_Toc49509705"/>
      <w:r>
        <w:rPr>
          <w:color w:val="1F497D" w:themeColor="text2"/>
        </w:rPr>
        <w:t>Metrology</w:t>
      </w:r>
      <w:bookmarkEnd w:id="19"/>
    </w:p>
    <w:p w14:paraId="169D4EFA" w14:textId="77777777" w:rsidR="00943C6C" w:rsidRPr="009F702B" w:rsidRDefault="00943C6C" w:rsidP="00943C6C">
      <w:pPr>
        <w:pStyle w:val="BodyText"/>
        <w:rPr>
          <w:rFonts w:cs="Arial"/>
          <w:b/>
          <w:bCs/>
        </w:rPr>
      </w:pPr>
      <w:r w:rsidRPr="009F702B">
        <w:rPr>
          <w:rFonts w:cs="Arial"/>
          <w:b/>
          <w:bCs/>
        </w:rPr>
        <w:t>Transactions:</w:t>
      </w:r>
    </w:p>
    <w:p w14:paraId="2BEB8684" w14:textId="77777777" w:rsidR="00943C6C" w:rsidRPr="005D3ED4" w:rsidRDefault="00943C6C" w:rsidP="00943C6C">
      <w:pPr>
        <w:pStyle w:val="ListBullet"/>
        <w:spacing w:before="0" w:after="0" w:line="240" w:lineRule="auto"/>
        <w:rPr>
          <w:rFonts w:cs="Arial"/>
          <w:b w:val="0"/>
          <w:color w:val="auto"/>
        </w:rPr>
      </w:pPr>
      <w:r w:rsidRPr="005D3ED4">
        <w:rPr>
          <w:rFonts w:cs="Arial"/>
          <w:b w:val="0"/>
          <w:color w:val="auto"/>
        </w:rPr>
        <w:t>number of virtual users</w:t>
      </w:r>
    </w:p>
    <w:p w14:paraId="05944A8D" w14:textId="77777777" w:rsidR="00943C6C" w:rsidRPr="005D3ED4" w:rsidRDefault="00943C6C" w:rsidP="00943C6C">
      <w:pPr>
        <w:pStyle w:val="ListBullet"/>
        <w:spacing w:before="0" w:after="0" w:line="240" w:lineRule="auto"/>
        <w:rPr>
          <w:rFonts w:cs="Arial"/>
          <w:b w:val="0"/>
          <w:color w:val="auto"/>
        </w:rPr>
      </w:pPr>
      <w:r w:rsidRPr="005D3ED4">
        <w:rPr>
          <w:rFonts w:cs="Arial"/>
          <w:b w:val="0"/>
          <w:color w:val="auto"/>
        </w:rPr>
        <w:t>transaction throughput</w:t>
      </w:r>
    </w:p>
    <w:p w14:paraId="24FCB979" w14:textId="671355D1" w:rsidR="00943C6C" w:rsidRDefault="00943C6C" w:rsidP="00943C6C">
      <w:pPr>
        <w:pStyle w:val="ListBullet"/>
        <w:spacing w:before="0" w:after="0" w:line="240" w:lineRule="auto"/>
        <w:rPr>
          <w:rFonts w:cs="Arial"/>
          <w:b w:val="0"/>
          <w:color w:val="auto"/>
        </w:rPr>
      </w:pPr>
      <w:r w:rsidRPr="005D3ED4">
        <w:rPr>
          <w:rFonts w:cs="Arial"/>
          <w:b w:val="0"/>
          <w:color w:val="auto"/>
        </w:rPr>
        <w:t>transaction response time</w:t>
      </w:r>
    </w:p>
    <w:p w14:paraId="6BD01D3F" w14:textId="29FEF06D" w:rsidR="00E31FB9" w:rsidRDefault="00E31FB9" w:rsidP="00E31FB9">
      <w:pPr>
        <w:pStyle w:val="ListBullet"/>
        <w:numPr>
          <w:ilvl w:val="0"/>
          <w:numId w:val="0"/>
        </w:numPr>
        <w:spacing w:before="0" w:after="0" w:line="240" w:lineRule="auto"/>
        <w:ind w:left="312"/>
        <w:rPr>
          <w:rFonts w:cs="Arial"/>
          <w:b w:val="0"/>
          <w:color w:val="auto"/>
        </w:rPr>
      </w:pPr>
    </w:p>
    <w:p w14:paraId="2609D648" w14:textId="535CAC11" w:rsidR="00E31FB9" w:rsidRDefault="00E31FB9" w:rsidP="00E31FB9">
      <w:pPr>
        <w:pStyle w:val="Heading2"/>
        <w:rPr>
          <w:color w:val="1F497D" w:themeColor="text2"/>
        </w:rPr>
      </w:pPr>
      <w:bookmarkStart w:id="20" w:name="_Toc49509706"/>
      <w:r>
        <w:rPr>
          <w:color w:val="1F497D" w:themeColor="text2"/>
        </w:rPr>
        <w:t>Dataset</w:t>
      </w:r>
      <w:bookmarkEnd w:id="20"/>
    </w:p>
    <w:p w14:paraId="345A46DC" w14:textId="05A22A4E" w:rsidR="00E31FB9" w:rsidRDefault="00E31FB9" w:rsidP="00E31FB9">
      <w:pPr>
        <w:pStyle w:val="ListBullet"/>
        <w:numPr>
          <w:ilvl w:val="0"/>
          <w:numId w:val="0"/>
        </w:numPr>
        <w:spacing w:before="0" w:after="0" w:line="240" w:lineRule="auto"/>
        <w:ind w:left="312"/>
        <w:rPr>
          <w:rFonts w:cs="Arial"/>
          <w:b w:val="0"/>
          <w:color w:val="auto"/>
        </w:rPr>
      </w:pPr>
      <w:r>
        <w:rPr>
          <w:rFonts w:cs="Arial"/>
          <w:b w:val="0"/>
          <w:color w:val="auto"/>
        </w:rPr>
        <w:t>Eg. Registered</w:t>
      </w:r>
      <w:r w:rsidRPr="00E31FB9">
        <w:rPr>
          <w:rFonts w:cs="Arial"/>
          <w:b w:val="0"/>
          <w:color w:val="auto"/>
        </w:rPr>
        <w:t xml:space="preserve"> </w:t>
      </w:r>
      <w:r>
        <w:rPr>
          <w:rFonts w:cs="Arial"/>
          <w:b w:val="0"/>
          <w:color w:val="auto"/>
        </w:rPr>
        <w:t xml:space="preserve">and guest </w:t>
      </w:r>
      <w:r w:rsidRPr="00E31FB9">
        <w:rPr>
          <w:rFonts w:cs="Arial"/>
          <w:b w:val="0"/>
          <w:color w:val="auto"/>
        </w:rPr>
        <w:t xml:space="preserve">users will be </w:t>
      </w:r>
      <w:r>
        <w:rPr>
          <w:rFonts w:cs="Arial"/>
          <w:b w:val="0"/>
          <w:color w:val="auto"/>
        </w:rPr>
        <w:t>used.</w:t>
      </w:r>
    </w:p>
    <w:p w14:paraId="411ABAB2" w14:textId="77777777" w:rsidR="00DA5739" w:rsidRPr="005D3ED4" w:rsidRDefault="00DA5739" w:rsidP="00943C6C">
      <w:pPr>
        <w:pStyle w:val="Style7"/>
      </w:pPr>
      <w:bookmarkStart w:id="21" w:name="_Toc65650840"/>
      <w:bookmarkStart w:id="22" w:name="_Toc241314686"/>
      <w:bookmarkStart w:id="23" w:name="_Toc310413886"/>
      <w:bookmarkStart w:id="24" w:name="_Toc49509707"/>
      <w:r w:rsidRPr="005D3ED4">
        <w:lastRenderedPageBreak/>
        <w:t xml:space="preserve">Deliverables, activities </w:t>
      </w:r>
      <w:bookmarkEnd w:id="21"/>
      <w:r w:rsidRPr="005D3ED4">
        <w:t>and planning</w:t>
      </w:r>
      <w:bookmarkEnd w:id="22"/>
      <w:bookmarkEnd w:id="23"/>
      <w:bookmarkEnd w:id="24"/>
    </w:p>
    <w:p w14:paraId="39790699" w14:textId="77777777" w:rsidR="009E1665" w:rsidRPr="0032365D" w:rsidRDefault="009E1665" w:rsidP="009E1665">
      <w:pPr>
        <w:pStyle w:val="Heading2"/>
        <w:rPr>
          <w:color w:val="1F497D" w:themeColor="text2"/>
        </w:rPr>
      </w:pPr>
      <w:bookmarkStart w:id="25" w:name="_Toc49509708"/>
      <w:r w:rsidRPr="0032365D">
        <w:rPr>
          <w:color w:val="1F497D" w:themeColor="text2"/>
        </w:rPr>
        <w:t>Requirements</w:t>
      </w:r>
      <w:bookmarkEnd w:id="25"/>
    </w:p>
    <w:p w14:paraId="72FEDD71" w14:textId="77777777" w:rsidR="00E51559" w:rsidRPr="0032365D" w:rsidRDefault="00E51559" w:rsidP="00E51559">
      <w:pPr>
        <w:pStyle w:val="ListBullet"/>
        <w:rPr>
          <w:rFonts w:cs="Arial"/>
          <w:b w:val="0"/>
          <w:color w:val="auto"/>
        </w:rPr>
      </w:pPr>
      <w:r w:rsidRPr="0032365D">
        <w:rPr>
          <w:rFonts w:cs="Arial"/>
          <w:b w:val="0"/>
          <w:color w:val="auto"/>
        </w:rPr>
        <w:t>A complete test platform with the application under test fully installed and configured.</w:t>
      </w:r>
    </w:p>
    <w:p w14:paraId="3AC39DCF" w14:textId="77777777" w:rsidR="00E51559" w:rsidRPr="0032365D" w:rsidRDefault="00E51559" w:rsidP="00E51559">
      <w:pPr>
        <w:pStyle w:val="ListBullet"/>
        <w:rPr>
          <w:rFonts w:cs="Arial"/>
          <w:b w:val="0"/>
          <w:color w:val="auto"/>
        </w:rPr>
      </w:pPr>
      <w:r w:rsidRPr="0032365D">
        <w:rPr>
          <w:rFonts w:cs="Arial"/>
          <w:b w:val="0"/>
          <w:color w:val="auto"/>
        </w:rPr>
        <w:t xml:space="preserve">A data set with enough records to enable the simulation of the expected load. </w:t>
      </w:r>
    </w:p>
    <w:p w14:paraId="7D89E590" w14:textId="5CAE2F96" w:rsidR="00E51559" w:rsidRPr="0032365D" w:rsidRDefault="00E51559" w:rsidP="00E51559">
      <w:pPr>
        <w:pStyle w:val="ListBullet"/>
        <w:rPr>
          <w:rFonts w:cs="Arial"/>
          <w:b w:val="0"/>
          <w:color w:val="auto"/>
        </w:rPr>
      </w:pPr>
      <w:r w:rsidRPr="0032365D">
        <w:rPr>
          <w:rFonts w:cs="Arial"/>
          <w:b w:val="0"/>
          <w:color w:val="auto"/>
        </w:rPr>
        <w:t>The list of user credentials to simulate the expected number of users.</w:t>
      </w:r>
    </w:p>
    <w:p w14:paraId="2E38BD93" w14:textId="77777777" w:rsidR="00E51559" w:rsidRPr="0032365D" w:rsidRDefault="00E51559" w:rsidP="00E51559">
      <w:pPr>
        <w:pStyle w:val="ListBullet"/>
        <w:rPr>
          <w:rFonts w:cs="Arial"/>
          <w:b w:val="0"/>
          <w:color w:val="auto"/>
        </w:rPr>
      </w:pPr>
      <w:r w:rsidRPr="0032365D">
        <w:rPr>
          <w:rFonts w:cs="Arial"/>
          <w:b w:val="0"/>
          <w:color w:val="auto"/>
        </w:rPr>
        <w:t>The validation of this document.</w:t>
      </w:r>
    </w:p>
    <w:p w14:paraId="51CD7868" w14:textId="77777777" w:rsidR="00DA5739" w:rsidRPr="0032365D" w:rsidRDefault="00DA5739" w:rsidP="00D6169D">
      <w:pPr>
        <w:pStyle w:val="Heading2"/>
        <w:rPr>
          <w:color w:val="1F497D" w:themeColor="text2"/>
        </w:rPr>
      </w:pPr>
      <w:bookmarkStart w:id="26" w:name="_Toc65650841"/>
      <w:bookmarkStart w:id="27" w:name="_Toc241314687"/>
      <w:bookmarkStart w:id="28" w:name="_Toc310413887"/>
      <w:bookmarkStart w:id="29" w:name="_Toc49509709"/>
      <w:r w:rsidRPr="0032365D">
        <w:rPr>
          <w:color w:val="1F497D" w:themeColor="text2"/>
        </w:rPr>
        <w:t>Deliverables</w:t>
      </w:r>
      <w:bookmarkEnd w:id="26"/>
      <w:bookmarkEnd w:id="27"/>
      <w:bookmarkEnd w:id="28"/>
      <w:bookmarkEnd w:id="29"/>
    </w:p>
    <w:p w14:paraId="52911CF9" w14:textId="77777777" w:rsidR="00DA5739" w:rsidRPr="0032365D" w:rsidRDefault="00A97C07" w:rsidP="00D6169D">
      <w:pPr>
        <w:pStyle w:val="ListBullet"/>
        <w:rPr>
          <w:rFonts w:cs="Arial"/>
          <w:b w:val="0"/>
          <w:color w:val="auto"/>
        </w:rPr>
      </w:pPr>
      <w:r w:rsidRPr="0032365D">
        <w:rPr>
          <w:rFonts w:cs="Arial"/>
          <w:b w:val="0"/>
          <w:color w:val="auto"/>
        </w:rPr>
        <w:t>Performance Test P</w:t>
      </w:r>
      <w:r w:rsidR="00DA5739" w:rsidRPr="0032365D">
        <w:rPr>
          <w:rFonts w:cs="Arial"/>
          <w:b w:val="0"/>
          <w:color w:val="auto"/>
        </w:rPr>
        <w:t>lan at the beginning of the test.</w:t>
      </w:r>
    </w:p>
    <w:p w14:paraId="24116B94" w14:textId="7B0DF7C4" w:rsidR="00A97C07" w:rsidRPr="0032365D" w:rsidRDefault="00A97C07" w:rsidP="00A97C07">
      <w:pPr>
        <w:pStyle w:val="ListBullet"/>
        <w:rPr>
          <w:rFonts w:cs="Arial"/>
          <w:b w:val="0"/>
          <w:color w:val="auto"/>
        </w:rPr>
      </w:pPr>
      <w:bookmarkStart w:id="30" w:name="_Toc241314688"/>
      <w:bookmarkStart w:id="31" w:name="_Toc310413888"/>
      <w:r w:rsidRPr="0032365D">
        <w:rPr>
          <w:rFonts w:cs="Arial"/>
          <w:b w:val="0"/>
          <w:color w:val="auto"/>
        </w:rPr>
        <w:t>Tests execution results (response times, metrics…) after each test.</w:t>
      </w:r>
    </w:p>
    <w:p w14:paraId="4B58CE8D" w14:textId="542B0F5B" w:rsidR="00A97C07" w:rsidRPr="0032365D" w:rsidRDefault="00A97C07" w:rsidP="00A97C07">
      <w:pPr>
        <w:pStyle w:val="ListBullet"/>
        <w:rPr>
          <w:rFonts w:cs="Arial"/>
          <w:b w:val="0"/>
          <w:color w:val="auto"/>
        </w:rPr>
      </w:pPr>
      <w:r w:rsidRPr="0032365D">
        <w:rPr>
          <w:rFonts w:cs="Arial"/>
          <w:b w:val="0"/>
          <w:color w:val="auto"/>
        </w:rPr>
        <w:t>Final Test Report (graphs,</w:t>
      </w:r>
      <w:r w:rsidR="0032365D">
        <w:rPr>
          <w:rFonts w:cs="Arial"/>
          <w:b w:val="0"/>
          <w:color w:val="auto"/>
        </w:rPr>
        <w:t xml:space="preserve"> test</w:t>
      </w:r>
      <w:r w:rsidRPr="0032365D">
        <w:rPr>
          <w:rFonts w:cs="Arial"/>
          <w:b w:val="0"/>
          <w:color w:val="auto"/>
        </w:rPr>
        <w:t xml:space="preserve"> data and analyses)</w:t>
      </w:r>
    </w:p>
    <w:p w14:paraId="1F4ECB65" w14:textId="6C71D006" w:rsidR="00DA5739" w:rsidRPr="0032365D" w:rsidRDefault="009E1665" w:rsidP="00D6169D">
      <w:pPr>
        <w:pStyle w:val="Heading2"/>
        <w:rPr>
          <w:color w:val="1F497D" w:themeColor="text2"/>
        </w:rPr>
      </w:pPr>
      <w:bookmarkStart w:id="32" w:name="_Toc241314689"/>
      <w:bookmarkStart w:id="33" w:name="_Toc310413889"/>
      <w:bookmarkStart w:id="34" w:name="_Toc49509710"/>
      <w:bookmarkEnd w:id="30"/>
      <w:bookmarkEnd w:id="31"/>
      <w:r w:rsidRPr="0032365D">
        <w:rPr>
          <w:color w:val="1F497D" w:themeColor="text2"/>
        </w:rPr>
        <w:t xml:space="preserve">Project </w:t>
      </w:r>
      <w:r w:rsidR="00E03460" w:rsidRPr="0032365D">
        <w:rPr>
          <w:color w:val="1F497D" w:themeColor="text2"/>
        </w:rPr>
        <w:t>Milestone</w:t>
      </w:r>
      <w:bookmarkEnd w:id="32"/>
      <w:bookmarkEnd w:id="33"/>
      <w:r w:rsidR="0032365D" w:rsidRPr="0032365D">
        <w:rPr>
          <w:color w:val="1F497D" w:themeColor="text2"/>
        </w:rPr>
        <w:t>s</w:t>
      </w:r>
      <w:bookmarkEnd w:id="3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16"/>
        <w:gridCol w:w="4707"/>
        <w:gridCol w:w="2491"/>
      </w:tblGrid>
      <w:tr w:rsidR="000A287A" w14:paraId="0D470D01" w14:textId="77777777" w:rsidTr="004C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7D0FE793" w14:textId="77777777" w:rsidR="000A287A" w:rsidRPr="00CC3BED" w:rsidRDefault="000A287A" w:rsidP="009069F6">
            <w:pPr>
              <w:rPr>
                <w:rFonts w:cs="Arial"/>
                <w:b w:val="0"/>
                <w:szCs w:val="20"/>
              </w:rPr>
            </w:pPr>
            <w:r w:rsidRPr="00CC3BED">
              <w:rPr>
                <w:rFonts w:cs="Arial"/>
                <w:szCs w:val="20"/>
              </w:rPr>
              <w:t>Phase</w:t>
            </w:r>
          </w:p>
        </w:tc>
        <w:tc>
          <w:tcPr>
            <w:tcW w:w="4707" w:type="dxa"/>
          </w:tcPr>
          <w:p w14:paraId="6633E950" w14:textId="77777777" w:rsidR="000A287A" w:rsidRPr="00CC3BED" w:rsidRDefault="000A287A" w:rsidP="00906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  <w:r w:rsidRPr="00CC3BED">
              <w:rPr>
                <w:rFonts w:cs="Arial"/>
                <w:szCs w:val="20"/>
              </w:rPr>
              <w:t>Milestone</w:t>
            </w:r>
          </w:p>
        </w:tc>
        <w:tc>
          <w:tcPr>
            <w:tcW w:w="2491" w:type="dxa"/>
          </w:tcPr>
          <w:p w14:paraId="708A8617" w14:textId="77777777" w:rsidR="000A287A" w:rsidRPr="00CC3BED" w:rsidRDefault="000A287A" w:rsidP="00906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  <w:r w:rsidRPr="00CC3BED">
              <w:rPr>
                <w:rFonts w:cs="Arial"/>
                <w:szCs w:val="20"/>
              </w:rPr>
              <w:t>Target date</w:t>
            </w:r>
          </w:p>
        </w:tc>
      </w:tr>
      <w:tr w:rsidR="000A287A" w14:paraId="1B82395C" w14:textId="77777777" w:rsidTr="004C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79CAA186" w14:textId="77777777" w:rsidR="000A287A" w:rsidRPr="00CC3BED" w:rsidRDefault="000A287A" w:rsidP="009069F6">
            <w:pPr>
              <w:pStyle w:val="BodyText"/>
              <w:rPr>
                <w:sz w:val="20"/>
                <w:szCs w:val="20"/>
              </w:rPr>
            </w:pPr>
            <w:r w:rsidRPr="00CC3BED">
              <w:rPr>
                <w:sz w:val="20"/>
                <w:szCs w:val="20"/>
              </w:rPr>
              <w:t>Preparation</w:t>
            </w:r>
          </w:p>
        </w:tc>
        <w:tc>
          <w:tcPr>
            <w:tcW w:w="4707" w:type="dxa"/>
          </w:tcPr>
          <w:p w14:paraId="6DA37A6D" w14:textId="47815A23" w:rsidR="000A287A" w:rsidRPr="00CC3BED" w:rsidRDefault="000A287A" w:rsidP="0090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 xml:space="preserve">Test plan document complete </w:t>
            </w:r>
            <w:r>
              <w:rPr>
                <w:rFonts w:cs="Arial"/>
                <w:szCs w:val="20"/>
              </w:rPr>
              <w:t>and validation</w:t>
            </w:r>
          </w:p>
        </w:tc>
        <w:tc>
          <w:tcPr>
            <w:tcW w:w="2491" w:type="dxa"/>
          </w:tcPr>
          <w:p w14:paraId="339CA567" w14:textId="77777777" w:rsidR="000A287A" w:rsidRPr="00CC3BED" w:rsidRDefault="000A287A" w:rsidP="009069F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287A" w14:paraId="44CF3406" w14:textId="77777777" w:rsidTr="004C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Merge w:val="restart"/>
          </w:tcPr>
          <w:p w14:paraId="6DDF4933" w14:textId="77777777" w:rsidR="000A287A" w:rsidRPr="00CC3BED" w:rsidRDefault="000A287A" w:rsidP="009069F6">
            <w:pPr>
              <w:pStyle w:val="BodyText"/>
              <w:rPr>
                <w:sz w:val="20"/>
                <w:szCs w:val="20"/>
              </w:rPr>
            </w:pPr>
            <w:r w:rsidRPr="00CC3BED">
              <w:rPr>
                <w:sz w:val="20"/>
                <w:szCs w:val="20"/>
              </w:rPr>
              <w:t>Setup</w:t>
            </w:r>
          </w:p>
        </w:tc>
        <w:tc>
          <w:tcPr>
            <w:tcW w:w="4707" w:type="dxa"/>
          </w:tcPr>
          <w:p w14:paraId="2A080E02" w14:textId="1489430D" w:rsidR="000A287A" w:rsidRPr="00CC3BED" w:rsidRDefault="000A287A" w:rsidP="0090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  <w:r w:rsidRPr="00CC3BED">
              <w:rPr>
                <w:rFonts w:cs="Arial"/>
                <w:szCs w:val="20"/>
              </w:rPr>
              <w:t>pplication</w:t>
            </w:r>
            <w:r>
              <w:rPr>
                <w:rFonts w:cs="Arial"/>
                <w:szCs w:val="20"/>
              </w:rPr>
              <w:t xml:space="preserve"> Env.</w:t>
            </w:r>
            <w:r w:rsidRPr="00CC3BED">
              <w:rPr>
                <w:rFonts w:cs="Arial"/>
                <w:szCs w:val="20"/>
              </w:rPr>
              <w:t xml:space="preserve"> and data</w:t>
            </w:r>
            <w:r>
              <w:rPr>
                <w:rFonts w:cs="Arial"/>
                <w:szCs w:val="20"/>
              </w:rPr>
              <w:t>set ready</w:t>
            </w:r>
          </w:p>
        </w:tc>
        <w:tc>
          <w:tcPr>
            <w:tcW w:w="2491" w:type="dxa"/>
          </w:tcPr>
          <w:p w14:paraId="120E2C89" w14:textId="77777777" w:rsidR="000A287A" w:rsidRPr="00CC3BED" w:rsidRDefault="000A287A" w:rsidP="009069F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287A" w14:paraId="0DE82ECB" w14:textId="77777777" w:rsidTr="004C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Merge/>
          </w:tcPr>
          <w:p w14:paraId="2069215B" w14:textId="77777777" w:rsidR="000A287A" w:rsidRPr="00CC3BED" w:rsidRDefault="000A287A" w:rsidP="009069F6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07" w:type="dxa"/>
          </w:tcPr>
          <w:p w14:paraId="7C31625E" w14:textId="4B167CBE" w:rsidR="000A287A" w:rsidRPr="00CC3BED" w:rsidRDefault="000A287A" w:rsidP="0090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>Scripting and validation</w:t>
            </w:r>
            <w:r w:rsidR="004C1B2E">
              <w:rPr>
                <w:rFonts w:cs="Arial"/>
                <w:szCs w:val="20"/>
              </w:rPr>
              <w:t xml:space="preserve"> of scripts for proposed </w:t>
            </w:r>
            <w:r w:rsidR="004C1B2E">
              <w:rPr>
                <w:rFonts w:cs="Arial"/>
                <w:szCs w:val="20"/>
              </w:rPr>
              <w:br/>
              <w:t>scenarios</w:t>
            </w:r>
          </w:p>
        </w:tc>
        <w:tc>
          <w:tcPr>
            <w:tcW w:w="2491" w:type="dxa"/>
          </w:tcPr>
          <w:p w14:paraId="0D97A6D7" w14:textId="77777777" w:rsidR="000A287A" w:rsidRPr="00CC3BED" w:rsidRDefault="000A287A" w:rsidP="009069F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287A" w14:paraId="24BD1F35" w14:textId="77777777" w:rsidTr="004C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Merge w:val="restart"/>
          </w:tcPr>
          <w:p w14:paraId="1F57ED6D" w14:textId="77777777" w:rsidR="000A287A" w:rsidRPr="00CC3BED" w:rsidRDefault="000A287A" w:rsidP="009069F6">
            <w:pPr>
              <w:pStyle w:val="BodyText"/>
              <w:rPr>
                <w:sz w:val="20"/>
                <w:szCs w:val="20"/>
              </w:rPr>
            </w:pPr>
            <w:r w:rsidRPr="00CC3BED">
              <w:rPr>
                <w:sz w:val="20"/>
                <w:szCs w:val="20"/>
              </w:rPr>
              <w:t>Execution</w:t>
            </w:r>
          </w:p>
        </w:tc>
        <w:tc>
          <w:tcPr>
            <w:tcW w:w="4707" w:type="dxa"/>
          </w:tcPr>
          <w:p w14:paraId="0B3C339C" w14:textId="77777777" w:rsidR="000A287A" w:rsidRPr="00CC3BED" w:rsidRDefault="000A287A" w:rsidP="0090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>Load test executions</w:t>
            </w:r>
          </w:p>
        </w:tc>
        <w:tc>
          <w:tcPr>
            <w:tcW w:w="2491" w:type="dxa"/>
          </w:tcPr>
          <w:p w14:paraId="1F94A650" w14:textId="77777777" w:rsidR="000A287A" w:rsidRPr="00CC3BED" w:rsidRDefault="000A287A" w:rsidP="009069F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287A" w14:paraId="7938703E" w14:textId="77777777" w:rsidTr="004C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Merge/>
          </w:tcPr>
          <w:p w14:paraId="06630D6C" w14:textId="77777777" w:rsidR="000A287A" w:rsidRPr="00CC3BED" w:rsidRDefault="000A287A" w:rsidP="009069F6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07" w:type="dxa"/>
          </w:tcPr>
          <w:p w14:paraId="2106A18F" w14:textId="0D8439DE" w:rsidR="000A287A" w:rsidRPr="00CC3BED" w:rsidRDefault="000A287A" w:rsidP="0090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>Preliminary scenario results</w:t>
            </w:r>
          </w:p>
        </w:tc>
        <w:tc>
          <w:tcPr>
            <w:tcW w:w="2491" w:type="dxa"/>
          </w:tcPr>
          <w:p w14:paraId="16709CB4" w14:textId="77777777" w:rsidR="000A287A" w:rsidRPr="00CC3BED" w:rsidRDefault="000A287A" w:rsidP="009069F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287A" w14:paraId="0E697CDA" w14:textId="77777777" w:rsidTr="004C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  <w:vMerge/>
          </w:tcPr>
          <w:p w14:paraId="0536E5F9" w14:textId="77777777" w:rsidR="000A287A" w:rsidRPr="00CC3BED" w:rsidRDefault="000A287A" w:rsidP="009069F6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4707" w:type="dxa"/>
          </w:tcPr>
          <w:p w14:paraId="26214738" w14:textId="24ACBBAA" w:rsidR="000A287A" w:rsidRPr="00CC3BED" w:rsidRDefault="000A287A" w:rsidP="0090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CC3BED">
              <w:rPr>
                <w:rFonts w:cs="Arial"/>
                <w:szCs w:val="20"/>
              </w:rPr>
              <w:t>Completion of scenario testing</w:t>
            </w:r>
          </w:p>
        </w:tc>
        <w:tc>
          <w:tcPr>
            <w:tcW w:w="2491" w:type="dxa"/>
          </w:tcPr>
          <w:p w14:paraId="65B5E6F0" w14:textId="77777777" w:rsidR="000A287A" w:rsidRPr="00CC3BED" w:rsidRDefault="000A287A" w:rsidP="009069F6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A287A" w14:paraId="24086938" w14:textId="77777777" w:rsidTr="004C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 w14:paraId="7FE76DBD" w14:textId="77777777" w:rsidR="000A287A" w:rsidRPr="00CC3BED" w:rsidRDefault="000A287A" w:rsidP="009069F6">
            <w:pPr>
              <w:pStyle w:val="BodyText"/>
              <w:rPr>
                <w:sz w:val="20"/>
                <w:szCs w:val="20"/>
              </w:rPr>
            </w:pPr>
            <w:r w:rsidRPr="00CC3BED">
              <w:rPr>
                <w:sz w:val="20"/>
                <w:szCs w:val="20"/>
              </w:rPr>
              <w:t>Reporting</w:t>
            </w:r>
          </w:p>
        </w:tc>
        <w:tc>
          <w:tcPr>
            <w:tcW w:w="4707" w:type="dxa"/>
          </w:tcPr>
          <w:p w14:paraId="6C69F4DA" w14:textId="4291AC1E" w:rsidR="000A287A" w:rsidRPr="00CC3BED" w:rsidRDefault="000A287A" w:rsidP="0090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C3BED">
              <w:rPr>
                <w:rFonts w:cs="Arial"/>
                <w:b/>
                <w:szCs w:val="20"/>
              </w:rPr>
              <w:t xml:space="preserve">Delivery of </w:t>
            </w:r>
            <w:r w:rsidR="004C1B2E">
              <w:rPr>
                <w:rFonts w:cs="Arial"/>
                <w:b/>
                <w:szCs w:val="20"/>
              </w:rPr>
              <w:t>performance closure</w:t>
            </w:r>
            <w:r w:rsidRPr="00CC3BED">
              <w:rPr>
                <w:rFonts w:cs="Arial"/>
                <w:b/>
                <w:szCs w:val="20"/>
              </w:rPr>
              <w:t xml:space="preserve"> report</w:t>
            </w:r>
          </w:p>
        </w:tc>
        <w:tc>
          <w:tcPr>
            <w:tcW w:w="2491" w:type="dxa"/>
          </w:tcPr>
          <w:p w14:paraId="37E33F83" w14:textId="77777777" w:rsidR="000A287A" w:rsidRPr="00CC3BED" w:rsidRDefault="000A287A" w:rsidP="009069F6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C0A771C" w14:textId="77777777" w:rsidR="000A287A" w:rsidRDefault="000A287A" w:rsidP="00D6169D">
      <w:pPr>
        <w:pStyle w:val="BodyText"/>
        <w:rPr>
          <w:rFonts w:cs="Arial"/>
        </w:rPr>
      </w:pPr>
    </w:p>
    <w:p w14:paraId="6F36EA67" w14:textId="283AD579" w:rsidR="009875F9" w:rsidRPr="005D3ED4" w:rsidRDefault="00DA5739" w:rsidP="00D6169D">
      <w:pPr>
        <w:pStyle w:val="BodyText"/>
        <w:rPr>
          <w:rFonts w:cs="Arial"/>
        </w:rPr>
      </w:pPr>
      <w:r w:rsidRPr="005D3ED4">
        <w:rPr>
          <w:rFonts w:cs="Arial"/>
        </w:rPr>
        <w:t>It</w:t>
      </w:r>
      <w:r w:rsidR="0032365D">
        <w:rPr>
          <w:rFonts w:cs="Arial"/>
        </w:rPr>
        <w:t xml:space="preserve"> is</w:t>
      </w:r>
      <w:r w:rsidRPr="005D3ED4">
        <w:rPr>
          <w:rFonts w:cs="Arial"/>
        </w:rPr>
        <w:t xml:space="preserve"> important to note that </w:t>
      </w:r>
      <w:r w:rsidR="0032365D">
        <w:rPr>
          <w:rFonts w:cs="Arial"/>
        </w:rPr>
        <w:t xml:space="preserve">project milestones </w:t>
      </w:r>
      <w:r w:rsidRPr="005D3ED4">
        <w:rPr>
          <w:rFonts w:cs="Arial"/>
        </w:rPr>
        <w:t xml:space="preserve">depend on: </w:t>
      </w:r>
    </w:p>
    <w:p w14:paraId="28CB6DBA" w14:textId="6665B6C6" w:rsidR="0001163F" w:rsidRDefault="0001163F" w:rsidP="0032365D">
      <w:pPr>
        <w:pStyle w:val="ListBullet"/>
        <w:rPr>
          <w:rFonts w:cs="Arial"/>
          <w:b w:val="0"/>
          <w:color w:val="auto"/>
        </w:rPr>
      </w:pPr>
      <w:r w:rsidRPr="0032365D">
        <w:rPr>
          <w:rFonts w:cs="Arial"/>
          <w:b w:val="0"/>
          <w:color w:val="auto"/>
        </w:rPr>
        <w:t>The application availability and scenario content.</w:t>
      </w:r>
    </w:p>
    <w:p w14:paraId="6721A5B7" w14:textId="5A0C566A" w:rsidR="0032365D" w:rsidRPr="0032365D" w:rsidRDefault="0032365D" w:rsidP="0032365D">
      <w:pPr>
        <w:pStyle w:val="ListBullet"/>
        <w:rPr>
          <w:rFonts w:cs="Arial"/>
          <w:b w:val="0"/>
          <w:color w:val="auto"/>
        </w:rPr>
      </w:pPr>
      <w:r>
        <w:rPr>
          <w:rFonts w:cs="Arial"/>
          <w:b w:val="0"/>
          <w:color w:val="auto"/>
        </w:rPr>
        <w:t xml:space="preserve">Application </w:t>
      </w:r>
      <w:r w:rsidR="00902C01">
        <w:rPr>
          <w:rFonts w:cs="Arial"/>
          <w:b w:val="0"/>
          <w:color w:val="auto"/>
        </w:rPr>
        <w:t>f</w:t>
      </w:r>
      <w:r>
        <w:rPr>
          <w:rFonts w:cs="Arial"/>
          <w:b w:val="0"/>
          <w:color w:val="auto"/>
        </w:rPr>
        <w:t>unctional issues resolved on time.</w:t>
      </w:r>
    </w:p>
    <w:p w14:paraId="1F3D393C" w14:textId="77777777" w:rsidR="004A736A" w:rsidRPr="0032365D" w:rsidRDefault="004A736A" w:rsidP="0001163F">
      <w:pPr>
        <w:pStyle w:val="ListBullet"/>
        <w:rPr>
          <w:rFonts w:cs="Arial"/>
          <w:b w:val="0"/>
          <w:color w:val="auto"/>
        </w:rPr>
      </w:pPr>
      <w:r w:rsidRPr="0032365D">
        <w:rPr>
          <w:rFonts w:cs="Arial"/>
          <w:b w:val="0"/>
          <w:color w:val="auto"/>
        </w:rPr>
        <w:t>The number of rounds of test executions.</w:t>
      </w:r>
    </w:p>
    <w:p w14:paraId="0AC98346" w14:textId="28B13471" w:rsidR="0001163F" w:rsidRPr="0032365D" w:rsidRDefault="0001163F" w:rsidP="0001163F">
      <w:pPr>
        <w:pStyle w:val="ListBullet"/>
        <w:rPr>
          <w:rFonts w:cs="Arial"/>
          <w:b w:val="0"/>
          <w:color w:val="auto"/>
        </w:rPr>
      </w:pPr>
      <w:r w:rsidRPr="0032365D">
        <w:rPr>
          <w:rFonts w:cs="Arial"/>
          <w:b w:val="0"/>
          <w:color w:val="auto"/>
        </w:rPr>
        <w:t>The results of each test execution.</w:t>
      </w:r>
    </w:p>
    <w:p w14:paraId="6FBDCB0D" w14:textId="04AC83A0" w:rsidR="00DA5739" w:rsidRPr="0032365D" w:rsidRDefault="0001163F" w:rsidP="0032365D">
      <w:pPr>
        <w:pStyle w:val="ListBullet"/>
        <w:rPr>
          <w:rFonts w:cs="Arial"/>
          <w:b w:val="0"/>
          <w:color w:val="auto"/>
        </w:rPr>
      </w:pPr>
      <w:r w:rsidRPr="0032365D">
        <w:rPr>
          <w:rFonts w:cs="Arial"/>
          <w:b w:val="0"/>
          <w:color w:val="auto"/>
        </w:rPr>
        <w:t>The availability of all participants on the project.</w:t>
      </w:r>
      <w:bookmarkEnd w:id="0"/>
    </w:p>
    <w:sectPr w:rsidR="00DA5739" w:rsidRPr="0032365D" w:rsidSect="0009257F">
      <w:pgSz w:w="11906" w:h="16838" w:code="9"/>
      <w:pgMar w:top="1985" w:right="1191" w:bottom="1474" w:left="1191" w:header="1702" w:footer="992" w:gutter="0"/>
      <w:paperSrc w:first="15" w:other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D6024" w14:textId="77777777" w:rsidR="00930670" w:rsidRDefault="00930670">
      <w:r>
        <w:separator/>
      </w:r>
    </w:p>
    <w:p w14:paraId="519E2DC1" w14:textId="77777777" w:rsidR="00930670" w:rsidRDefault="00930670"/>
  </w:endnote>
  <w:endnote w:type="continuationSeparator" w:id="0">
    <w:p w14:paraId="1A9938BD" w14:textId="77777777" w:rsidR="00930670" w:rsidRDefault="00930670">
      <w:r>
        <w:continuationSeparator/>
      </w:r>
    </w:p>
    <w:p w14:paraId="03227657" w14:textId="77777777" w:rsidR="00930670" w:rsidRDefault="009306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60D36" w14:textId="1A9B0672" w:rsidR="004A220A" w:rsidRPr="002C3123" w:rsidRDefault="004A220A">
    <w:pPr>
      <w:pStyle w:val="Footer"/>
      <w:rPr>
        <w:color w:val="1F497D" w:themeColor="text2"/>
      </w:rPr>
    </w:pPr>
    <w:r w:rsidRPr="002C3123">
      <w:rPr>
        <w:color w:val="1F497D" w:themeColor="text2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DEEEA" w14:textId="68184F1C" w:rsidR="004A220A" w:rsidRDefault="004A220A">
    <w:pPr>
      <w:pStyle w:val="Footer"/>
    </w:pPr>
  </w:p>
  <w:p w14:paraId="3E4342F3" w14:textId="5C28D7DE" w:rsidR="004A220A" w:rsidRPr="005C4569" w:rsidRDefault="004A220A">
    <w:pPr>
      <w:pStyle w:val="Footer"/>
      <w:rPr>
        <w:color w:val="1F497D" w:themeColor="text2"/>
      </w:rPr>
    </w:pPr>
    <w:r>
      <w:rPr>
        <w:color w:val="1F497D" w:themeColor="text2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D4FCE" w14:textId="6441C733" w:rsidR="004A220A" w:rsidRPr="00F83E57" w:rsidRDefault="004A220A" w:rsidP="002C3123">
    <w:pPr>
      <w:pStyle w:val="Footer"/>
      <w:rPr>
        <w:color w:val="1F497D" w:themeColor="text2"/>
        <w:lang w:val="en-IN"/>
      </w:rPr>
    </w:pPr>
    <w:r>
      <w:rPr>
        <w:color w:val="1F497D" w:themeColor="text2"/>
        <w:lang w:val="en-IN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815DA" w14:textId="77777777" w:rsidR="00930670" w:rsidRDefault="00930670" w:rsidP="00A6018C">
      <w:pPr>
        <w:spacing w:before="20" w:after="20"/>
      </w:pPr>
    </w:p>
    <w:p w14:paraId="7B3B298D" w14:textId="77777777" w:rsidR="00930670" w:rsidRDefault="00930670"/>
  </w:footnote>
  <w:footnote w:type="continuationSeparator" w:id="0">
    <w:p w14:paraId="0EFE7FE1" w14:textId="77777777" w:rsidR="00930670" w:rsidRDefault="00930670">
      <w:r>
        <w:continuationSeparator/>
      </w:r>
    </w:p>
    <w:p w14:paraId="547C9B2D" w14:textId="77777777" w:rsidR="00930670" w:rsidRDefault="009306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119B5" w14:textId="54E83B75" w:rsidR="004A220A" w:rsidRPr="00170D8B" w:rsidRDefault="004A220A" w:rsidP="00EA219E">
    <w:pPr>
      <w:pStyle w:val="Header"/>
    </w:pPr>
    <w:r>
      <w:rPr>
        <w:noProof/>
      </w:rPr>
      <w:drawing>
        <wp:inline distT="0" distB="0" distL="0" distR="0" wp14:anchorId="6C3DE5CC" wp14:editId="1DA5AB56">
          <wp:extent cx="2162175" cy="56388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2175" cy="563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3BC76" w14:textId="061A28A0" w:rsidR="004A220A" w:rsidRDefault="004A220A" w:rsidP="005569FC">
    <w:pPr>
      <w:pStyle w:val="En-tte3"/>
      <w:ind w:left="0"/>
    </w:pPr>
    <w:r>
      <w:rPr>
        <w:noProof/>
        <w:lang w:eastAsia="en-US"/>
      </w:rPr>
      <mc:AlternateContent>
        <mc:Choice Requires="wps">
          <w:drawing>
            <wp:anchor distT="36195" distB="36195" distL="180340" distR="180340" simplePos="0" relativeHeight="251661312" behindDoc="0" locked="1" layoutInCell="1" allowOverlap="1" wp14:anchorId="2FAA4145" wp14:editId="0FA9E049">
              <wp:simplePos x="0" y="0"/>
              <wp:positionH relativeFrom="page">
                <wp:posOffset>2843530</wp:posOffset>
              </wp:positionH>
              <wp:positionV relativeFrom="page">
                <wp:posOffset>342900</wp:posOffset>
              </wp:positionV>
              <wp:extent cx="4716145" cy="790575"/>
              <wp:effectExtent l="0" t="0" r="8255" b="9525"/>
              <wp:wrapNone/>
              <wp:docPr id="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16145" cy="79057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13A5476C" w14:textId="2EC0D108" w:rsidR="004A220A" w:rsidRDefault="00930670" w:rsidP="005569FC">
                          <w:pPr>
                            <w:pStyle w:val="En-tte2"/>
                          </w:pPr>
                          <w:r>
                            <w:fldChar w:fldCharType="begin"/>
                          </w:r>
                          <w:r>
                            <w:instrText xml:space="preserve"> DOCPROPERTY  Title  \* MERGEFORMAT </w:instrText>
                          </w:r>
                          <w:r>
                            <w:fldChar w:fldCharType="separate"/>
                          </w:r>
                          <w:r w:rsidR="004A220A" w:rsidRPr="009443E8">
                            <w:t xml:space="preserve"> </w:t>
                          </w:r>
                          <w:r w:rsidR="00362F2B">
                            <w:t xml:space="preserve">Name </w:t>
                          </w:r>
                          <w:r w:rsidR="003807B4">
                            <w:t>o</w:t>
                          </w:r>
                          <w:r w:rsidR="00362F2B">
                            <w:t>f</w:t>
                          </w:r>
                          <w:r w:rsidR="004A220A">
                            <w:t xml:space="preserve"> Performance Test Plan</w:t>
                          </w:r>
                          <w:r>
                            <w:fldChar w:fldCharType="end"/>
                          </w:r>
                          <w:r w:rsidR="004A220A">
                            <w:t xml:space="preserve"> </w:t>
                          </w:r>
                        </w:p>
                      </w:txbxContent>
                    </wps:txbx>
                    <wps:bodyPr rot="0" vert="horz" wrap="square" lIns="180000" tIns="144000" rIns="288000" bIns="14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AA4145" id="Rectangle 34" o:spid="_x0000_s1026" style="position:absolute;margin-left:223.9pt;margin-top:27pt;width:371.35pt;height:62.25pt;z-index:251661312;visibility:visible;mso-wrap-style:square;mso-width-percent:0;mso-height-percent:0;mso-wrap-distance-left:14.2pt;mso-wrap-distance-top:2.85pt;mso-wrap-distance-right:14.2pt;mso-wrap-distance-bottom:2.8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" fillcolor="#1f497d [3215]" stroked="f">
              <v:textbox inset="5mm,4mm,8mm,4mm">
                <w:txbxContent>
                  <w:p w14:paraId="13A5476C" w14:textId="2EC0D108" w:rsidR="004A220A" w:rsidRDefault="00B44C88" w:rsidP="005569FC">
                    <w:pPr>
                      <w:pStyle w:val="En-tte2"/>
                    </w:pPr>
                    <w:fldSimple w:instr=" DOCPROPERTY  Title  \* MERGEFORMAT ">
                      <w:r w:rsidR="004A220A" w:rsidRPr="009443E8">
                        <w:t xml:space="preserve"> </w:t>
                      </w:r>
                      <w:r w:rsidR="00362F2B">
                        <w:t xml:space="preserve">Name </w:t>
                      </w:r>
                      <w:r w:rsidR="003807B4">
                        <w:t>o</w:t>
                      </w:r>
                      <w:r w:rsidR="00362F2B">
                        <w:t>f</w:t>
                      </w:r>
                      <w:r w:rsidR="004A220A">
                        <w:t xml:space="preserve"> Performance Test Plan</w:t>
                      </w:r>
                    </w:fldSimple>
                    <w:r w:rsidR="004A220A">
                      <w:t xml:space="preserve"> 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  <w:p w14:paraId="4091BA08" w14:textId="77777777" w:rsidR="004A220A" w:rsidRDefault="004A22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3C1E2" w14:textId="77777777" w:rsidR="004A220A" w:rsidRDefault="004A220A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E02A2" w14:textId="165D6931" w:rsidR="004A220A" w:rsidRDefault="004A220A" w:rsidP="00864C94">
    <w:pPr>
      <w:pStyle w:val="En-tte3"/>
      <w:ind w:left="0"/>
    </w:pPr>
    <w:r>
      <w:rPr>
        <w:noProof/>
        <w:lang w:eastAsia="en-US"/>
      </w:rPr>
      <mc:AlternateContent>
        <mc:Choice Requires="wps">
          <w:drawing>
            <wp:anchor distT="36195" distB="36195" distL="180340" distR="180340" simplePos="0" relativeHeight="251658752" behindDoc="0" locked="1" layoutInCell="1" allowOverlap="1" wp14:anchorId="109CBE35" wp14:editId="660E79ED">
              <wp:simplePos x="0" y="0"/>
              <wp:positionH relativeFrom="page">
                <wp:posOffset>2843530</wp:posOffset>
              </wp:positionH>
              <wp:positionV relativeFrom="page">
                <wp:posOffset>342900</wp:posOffset>
              </wp:positionV>
              <wp:extent cx="4716145" cy="790575"/>
              <wp:effectExtent l="0" t="0" r="8255" b="9525"/>
              <wp:wrapNone/>
              <wp:docPr id="3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16145" cy="79057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3B6A39DD" w14:textId="5338F6C9" w:rsidR="004A220A" w:rsidRDefault="00930670" w:rsidP="004A39D3">
                          <w:pPr>
                            <w:pStyle w:val="En-tte2"/>
                          </w:pPr>
                          <w:r>
                            <w:fldChar w:fldCharType="begin"/>
                          </w:r>
                          <w:r>
                            <w:instrText xml:space="preserve"> DOCPROPERTY  Title  \* MERGEFORMAT </w:instrText>
                          </w:r>
                          <w:r>
                            <w:fldChar w:fldCharType="separate"/>
                          </w:r>
                          <w:r w:rsidR="004A220A" w:rsidRPr="009B19CC">
                            <w:t xml:space="preserve"> </w:t>
                          </w:r>
                          <w:r w:rsidR="00362F2B">
                            <w:t xml:space="preserve">Name </w:t>
                          </w:r>
                          <w:r w:rsidR="003807B4">
                            <w:t>o</w:t>
                          </w:r>
                          <w:r w:rsidR="00362F2B">
                            <w:t>f</w:t>
                          </w:r>
                          <w:r w:rsidR="004A220A">
                            <w:t xml:space="preserve"> Performance Test Plan</w:t>
                          </w:r>
                          <w:r>
                            <w:fldChar w:fldCharType="end"/>
                          </w:r>
                          <w:r w:rsidR="004A220A">
                            <w:t xml:space="preserve"> </w:t>
                          </w:r>
                        </w:p>
                      </w:txbxContent>
                    </wps:txbx>
                    <wps:bodyPr rot="0" vert="horz" wrap="square" lIns="180000" tIns="144000" rIns="288000" bIns="144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9CBE35" id="Rectangle 32" o:spid="_x0000_s1027" style="position:absolute;margin-left:223.9pt;margin-top:27pt;width:371.35pt;height:62.25pt;z-index:251658752;visibility:visible;mso-wrap-style:square;mso-width-percent:0;mso-height-percent:0;mso-wrap-distance-left:14.2pt;mso-wrap-distance-top:2.85pt;mso-wrap-distance-right:14.2pt;mso-wrap-distance-bottom:2.8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" fillcolor="#1f497d [3215]" stroked="f">
              <v:textbox inset="5mm,4mm,8mm,4mm">
                <w:txbxContent>
                  <w:p w14:paraId="3B6A39DD" w14:textId="5338F6C9" w:rsidR="004A220A" w:rsidRDefault="00B44C88" w:rsidP="004A39D3">
                    <w:pPr>
                      <w:pStyle w:val="En-tte2"/>
                    </w:pPr>
                    <w:fldSimple w:instr=" DOCPROPERTY  Title  \* MERGEFORMAT ">
                      <w:r w:rsidR="004A220A" w:rsidRPr="009B19CC">
                        <w:t xml:space="preserve"> </w:t>
                      </w:r>
                      <w:r w:rsidR="00362F2B">
                        <w:t xml:space="preserve">Name </w:t>
                      </w:r>
                      <w:r w:rsidR="003807B4">
                        <w:t>o</w:t>
                      </w:r>
                      <w:r w:rsidR="00362F2B">
                        <w:t>f</w:t>
                      </w:r>
                      <w:r w:rsidR="004A220A">
                        <w:t xml:space="preserve"> Performance Test Plan</w:t>
                      </w:r>
                    </w:fldSimple>
                    <w:r w:rsidR="004A220A">
                      <w:t xml:space="preserve"> 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2pt;height:10.8pt" o:bullet="t">
        <v:imagedata r:id="rId1" o:title="puce"/>
      </v:shape>
    </w:pict>
  </w:numPicBullet>
  <w:abstractNum w:abstractNumId="0" w15:restartNumberingAfterBreak="0">
    <w:nsid w:val="FFFFFF7C"/>
    <w:multiLevelType w:val="singleLevel"/>
    <w:tmpl w:val="A71689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0EB1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C04F5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92A6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38C5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B60D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B6A6A1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7E7406"/>
    <w:multiLevelType w:val="hybridMultilevel"/>
    <w:tmpl w:val="01B4C0CE"/>
    <w:lvl w:ilvl="0" w:tplc="411AEB8E">
      <w:start w:val="1"/>
      <w:numFmt w:val="bullet"/>
      <w:pStyle w:val="ListBullet"/>
      <w:lvlText w:val="●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color w:val="auto"/>
        <w:position w:val="0"/>
        <w:sz w:val="2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C269DD"/>
    <w:multiLevelType w:val="hybridMultilevel"/>
    <w:tmpl w:val="CE4EF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622692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ECA50A5"/>
    <w:multiLevelType w:val="hybridMultilevel"/>
    <w:tmpl w:val="CFC2F2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01E4"/>
    <w:multiLevelType w:val="hybridMultilevel"/>
    <w:tmpl w:val="B0F078B6"/>
    <w:lvl w:ilvl="0" w:tplc="40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2" w15:restartNumberingAfterBreak="0">
    <w:nsid w:val="2E5D6D0A"/>
    <w:multiLevelType w:val="hybridMultilevel"/>
    <w:tmpl w:val="C67285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12180"/>
    <w:multiLevelType w:val="hybridMultilevel"/>
    <w:tmpl w:val="05586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D2C34"/>
    <w:multiLevelType w:val="hybridMultilevel"/>
    <w:tmpl w:val="84F2B5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71F56"/>
    <w:multiLevelType w:val="multilevel"/>
    <w:tmpl w:val="46D8615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F497D" w:themeColor="text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2" w:hanging="86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7F7F7F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ascii="Arial" w:hAnsi="Arial" w:cs="Arial" w:hint="default"/>
        <w:sz w:val="22"/>
        <w:szCs w:val="22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0907672"/>
    <w:multiLevelType w:val="hybridMultilevel"/>
    <w:tmpl w:val="DB8E8D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B3105"/>
    <w:multiLevelType w:val="hybridMultilevel"/>
    <w:tmpl w:val="3CAE5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70CFA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6ED947F4"/>
    <w:multiLevelType w:val="hybridMultilevel"/>
    <w:tmpl w:val="ADF2903E"/>
    <w:lvl w:ilvl="0" w:tplc="5ED22092">
      <w:start w:val="1"/>
      <w:numFmt w:val="bullet"/>
      <w:pStyle w:val="ListBullet3"/>
      <w:lvlText w:val=""/>
      <w:lvlJc w:val="left"/>
      <w:pPr>
        <w:tabs>
          <w:tab w:val="num" w:pos="311"/>
        </w:tabs>
        <w:ind w:left="311" w:hanging="311"/>
      </w:pPr>
      <w:rPr>
        <w:rFonts w:ascii="Wingdings 2" w:hAnsi="Wingdings 2" w:hint="default"/>
        <w:position w:val="1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0" w15:restartNumberingAfterBreak="0">
    <w:nsid w:val="71370DE2"/>
    <w:multiLevelType w:val="hybridMultilevel"/>
    <w:tmpl w:val="87D8F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225C2"/>
    <w:multiLevelType w:val="hybridMultilevel"/>
    <w:tmpl w:val="2AD4915C"/>
    <w:lvl w:ilvl="0" w:tplc="1162283E">
      <w:start w:val="1"/>
      <w:numFmt w:val="bullet"/>
      <w:pStyle w:val="ListBullet2"/>
      <w:lvlText w:val=""/>
      <w:lvlPicBulletId w:val="0"/>
      <w:lvlJc w:val="left"/>
      <w:pPr>
        <w:tabs>
          <w:tab w:val="num" w:pos="26"/>
        </w:tabs>
        <w:ind w:left="26" w:hanging="311"/>
      </w:pPr>
      <w:rPr>
        <w:rFonts w:ascii="Symbol" w:hAnsi="Symbol" w:hint="default"/>
        <w:color w:val="auto"/>
        <w:position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-1213"/>
        </w:tabs>
        <w:ind w:left="-12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-493"/>
        </w:tabs>
        <w:ind w:left="-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27"/>
        </w:tabs>
        <w:ind w:left="2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947"/>
        </w:tabs>
        <w:ind w:left="9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667"/>
        </w:tabs>
        <w:ind w:left="16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2387"/>
        </w:tabs>
        <w:ind w:left="23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3107"/>
        </w:tabs>
        <w:ind w:left="31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3827"/>
        </w:tabs>
        <w:ind w:left="3827" w:hanging="360"/>
      </w:pPr>
      <w:rPr>
        <w:rFonts w:ascii="Wingdings" w:hAnsi="Wingdings" w:hint="default"/>
      </w:rPr>
    </w:lvl>
  </w:abstractNum>
  <w:abstractNum w:abstractNumId="22" w15:restartNumberingAfterBreak="0">
    <w:nsid w:val="7DB00F6D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E821061"/>
    <w:multiLevelType w:val="hybridMultilevel"/>
    <w:tmpl w:val="08282C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8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21"/>
  </w:num>
  <w:num w:numId="13">
    <w:abstractNumId w:val="19"/>
  </w:num>
  <w:num w:numId="14">
    <w:abstractNumId w:val="15"/>
  </w:num>
  <w:num w:numId="15">
    <w:abstractNumId w:val="17"/>
  </w:num>
  <w:num w:numId="16">
    <w:abstractNumId w:val="8"/>
  </w:num>
  <w:num w:numId="17">
    <w:abstractNumId w:val="16"/>
  </w:num>
  <w:num w:numId="18">
    <w:abstractNumId w:val="23"/>
  </w:num>
  <w:num w:numId="19">
    <w:abstractNumId w:val="14"/>
  </w:num>
  <w:num w:numId="20">
    <w:abstractNumId w:val="20"/>
  </w:num>
  <w:num w:numId="21">
    <w:abstractNumId w:val="10"/>
  </w:num>
  <w:num w:numId="22">
    <w:abstractNumId w:val="11"/>
  </w:num>
  <w:num w:numId="23">
    <w:abstractNumId w:val="13"/>
  </w:num>
  <w:num w:numId="24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67"/>
  <w:hyphenationZone w:val="567"/>
  <w:drawingGridHorizontalSpacing w:val="100"/>
  <w:displayHorizontalDrawingGridEvery w:val="2"/>
  <w:displayVerticalDrawingGridEvery w:val="2"/>
  <w:characterSpacingControl w:val="doNotCompress"/>
  <w:hdrShapeDefaults>
    <o:shapedefaults v:ext="edit" spidmax="2049" style="mso-position-horizontal-relative:page;mso-position-vertical-relative:page" o:allowoverlap="f" strokecolor="#dc1e32">
      <v:stroke color="#dc1e32"/>
      <o:colormru v:ext="edit" colors="#dc1e32,#afafa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F8"/>
    <w:rsid w:val="00000655"/>
    <w:rsid w:val="00003399"/>
    <w:rsid w:val="00003599"/>
    <w:rsid w:val="00004AC1"/>
    <w:rsid w:val="00005A31"/>
    <w:rsid w:val="00010349"/>
    <w:rsid w:val="00010774"/>
    <w:rsid w:val="00010E8E"/>
    <w:rsid w:val="0001163F"/>
    <w:rsid w:val="000139AF"/>
    <w:rsid w:val="00017F90"/>
    <w:rsid w:val="00020D9F"/>
    <w:rsid w:val="0002142A"/>
    <w:rsid w:val="000220CA"/>
    <w:rsid w:val="0002284C"/>
    <w:rsid w:val="00022F80"/>
    <w:rsid w:val="00031D59"/>
    <w:rsid w:val="000321AD"/>
    <w:rsid w:val="000321DE"/>
    <w:rsid w:val="00033F42"/>
    <w:rsid w:val="000345AF"/>
    <w:rsid w:val="00035B8F"/>
    <w:rsid w:val="00035F57"/>
    <w:rsid w:val="00040221"/>
    <w:rsid w:val="00041569"/>
    <w:rsid w:val="00045D60"/>
    <w:rsid w:val="000465CF"/>
    <w:rsid w:val="00051C0F"/>
    <w:rsid w:val="00052D73"/>
    <w:rsid w:val="000536A1"/>
    <w:rsid w:val="00053AC7"/>
    <w:rsid w:val="00054DE5"/>
    <w:rsid w:val="00055C14"/>
    <w:rsid w:val="0005661C"/>
    <w:rsid w:val="00062D1B"/>
    <w:rsid w:val="00063934"/>
    <w:rsid w:val="00063BD7"/>
    <w:rsid w:val="0006441B"/>
    <w:rsid w:val="000654B2"/>
    <w:rsid w:val="00066D63"/>
    <w:rsid w:val="00066FCA"/>
    <w:rsid w:val="00070A6D"/>
    <w:rsid w:val="00071DFB"/>
    <w:rsid w:val="00072E37"/>
    <w:rsid w:val="00073832"/>
    <w:rsid w:val="000750AE"/>
    <w:rsid w:val="0008442B"/>
    <w:rsid w:val="0008656F"/>
    <w:rsid w:val="00087983"/>
    <w:rsid w:val="0009257F"/>
    <w:rsid w:val="00092DB0"/>
    <w:rsid w:val="00093D59"/>
    <w:rsid w:val="000964D7"/>
    <w:rsid w:val="00096EAF"/>
    <w:rsid w:val="0009701C"/>
    <w:rsid w:val="000A287A"/>
    <w:rsid w:val="000A35A3"/>
    <w:rsid w:val="000A546E"/>
    <w:rsid w:val="000A6BD6"/>
    <w:rsid w:val="000B0A67"/>
    <w:rsid w:val="000B1794"/>
    <w:rsid w:val="000B43DE"/>
    <w:rsid w:val="000C129C"/>
    <w:rsid w:val="000C18F0"/>
    <w:rsid w:val="000C19FB"/>
    <w:rsid w:val="000C608A"/>
    <w:rsid w:val="000D0437"/>
    <w:rsid w:val="000D5CA6"/>
    <w:rsid w:val="000D73FE"/>
    <w:rsid w:val="000E067F"/>
    <w:rsid w:val="000E0B85"/>
    <w:rsid w:val="000E0CDE"/>
    <w:rsid w:val="000E4593"/>
    <w:rsid w:val="000E66CA"/>
    <w:rsid w:val="000E7971"/>
    <w:rsid w:val="000F1201"/>
    <w:rsid w:val="000F1605"/>
    <w:rsid w:val="000F299E"/>
    <w:rsid w:val="000F3D7F"/>
    <w:rsid w:val="000F3F55"/>
    <w:rsid w:val="000F74E5"/>
    <w:rsid w:val="0010087A"/>
    <w:rsid w:val="0010120A"/>
    <w:rsid w:val="00103AF1"/>
    <w:rsid w:val="0010668E"/>
    <w:rsid w:val="00111CC6"/>
    <w:rsid w:val="00112135"/>
    <w:rsid w:val="00113083"/>
    <w:rsid w:val="00115A11"/>
    <w:rsid w:val="00116922"/>
    <w:rsid w:val="00116A27"/>
    <w:rsid w:val="00121CC3"/>
    <w:rsid w:val="0012270D"/>
    <w:rsid w:val="001230E3"/>
    <w:rsid w:val="00123AF0"/>
    <w:rsid w:val="00123CF1"/>
    <w:rsid w:val="00126106"/>
    <w:rsid w:val="0012612F"/>
    <w:rsid w:val="00127638"/>
    <w:rsid w:val="00127D06"/>
    <w:rsid w:val="00127DB2"/>
    <w:rsid w:val="00131100"/>
    <w:rsid w:val="001345D2"/>
    <w:rsid w:val="00137A10"/>
    <w:rsid w:val="001419FB"/>
    <w:rsid w:val="00141D0D"/>
    <w:rsid w:val="00141EA7"/>
    <w:rsid w:val="00142E6C"/>
    <w:rsid w:val="0014373D"/>
    <w:rsid w:val="00144370"/>
    <w:rsid w:val="00146EAC"/>
    <w:rsid w:val="00147995"/>
    <w:rsid w:val="00152315"/>
    <w:rsid w:val="00154C33"/>
    <w:rsid w:val="00154E1E"/>
    <w:rsid w:val="00160692"/>
    <w:rsid w:val="00163AE9"/>
    <w:rsid w:val="001640D7"/>
    <w:rsid w:val="001647D1"/>
    <w:rsid w:val="00170D8B"/>
    <w:rsid w:val="001716DF"/>
    <w:rsid w:val="00172120"/>
    <w:rsid w:val="00173A4E"/>
    <w:rsid w:val="00176C34"/>
    <w:rsid w:val="001770F3"/>
    <w:rsid w:val="001773A1"/>
    <w:rsid w:val="0018125E"/>
    <w:rsid w:val="00181487"/>
    <w:rsid w:val="00181987"/>
    <w:rsid w:val="001821FE"/>
    <w:rsid w:val="00184E88"/>
    <w:rsid w:val="001874C7"/>
    <w:rsid w:val="0019059E"/>
    <w:rsid w:val="00190BA1"/>
    <w:rsid w:val="00193328"/>
    <w:rsid w:val="00193459"/>
    <w:rsid w:val="00195FE8"/>
    <w:rsid w:val="001A0AF3"/>
    <w:rsid w:val="001A1FFE"/>
    <w:rsid w:val="001A260D"/>
    <w:rsid w:val="001A285D"/>
    <w:rsid w:val="001A2B27"/>
    <w:rsid w:val="001A3FB2"/>
    <w:rsid w:val="001A5071"/>
    <w:rsid w:val="001B42DF"/>
    <w:rsid w:val="001C4901"/>
    <w:rsid w:val="001C604E"/>
    <w:rsid w:val="001C7660"/>
    <w:rsid w:val="001C7D07"/>
    <w:rsid w:val="001D0301"/>
    <w:rsid w:val="001D24BD"/>
    <w:rsid w:val="001D3F54"/>
    <w:rsid w:val="001D4EAB"/>
    <w:rsid w:val="001D4FD9"/>
    <w:rsid w:val="001D5BD0"/>
    <w:rsid w:val="001D6724"/>
    <w:rsid w:val="001D6DBD"/>
    <w:rsid w:val="001E0BC7"/>
    <w:rsid w:val="001E17AD"/>
    <w:rsid w:val="001E3814"/>
    <w:rsid w:val="001E4312"/>
    <w:rsid w:val="001E500E"/>
    <w:rsid w:val="001E5355"/>
    <w:rsid w:val="001F4994"/>
    <w:rsid w:val="001F5D37"/>
    <w:rsid w:val="001F6089"/>
    <w:rsid w:val="001F63C1"/>
    <w:rsid w:val="001F67DB"/>
    <w:rsid w:val="001F78CF"/>
    <w:rsid w:val="002000E4"/>
    <w:rsid w:val="002002FF"/>
    <w:rsid w:val="002007BC"/>
    <w:rsid w:val="00200E92"/>
    <w:rsid w:val="00201812"/>
    <w:rsid w:val="00202E9A"/>
    <w:rsid w:val="00203A43"/>
    <w:rsid w:val="0020420D"/>
    <w:rsid w:val="002044E6"/>
    <w:rsid w:val="00213B56"/>
    <w:rsid w:val="0021441E"/>
    <w:rsid w:val="0021694C"/>
    <w:rsid w:val="00217384"/>
    <w:rsid w:val="00223B2D"/>
    <w:rsid w:val="00225ACE"/>
    <w:rsid w:val="002264FB"/>
    <w:rsid w:val="00231667"/>
    <w:rsid w:val="0023211B"/>
    <w:rsid w:val="0023269F"/>
    <w:rsid w:val="0023375A"/>
    <w:rsid w:val="0023480B"/>
    <w:rsid w:val="00236F39"/>
    <w:rsid w:val="002427B6"/>
    <w:rsid w:val="002432A6"/>
    <w:rsid w:val="00244CDA"/>
    <w:rsid w:val="002454CC"/>
    <w:rsid w:val="00245A37"/>
    <w:rsid w:val="0024656C"/>
    <w:rsid w:val="00250D18"/>
    <w:rsid w:val="002518B3"/>
    <w:rsid w:val="00251A27"/>
    <w:rsid w:val="0025243D"/>
    <w:rsid w:val="002530D1"/>
    <w:rsid w:val="00253139"/>
    <w:rsid w:val="002534A1"/>
    <w:rsid w:val="00254697"/>
    <w:rsid w:val="00257736"/>
    <w:rsid w:val="00260563"/>
    <w:rsid w:val="00263650"/>
    <w:rsid w:val="0026518F"/>
    <w:rsid w:val="00266304"/>
    <w:rsid w:val="00267678"/>
    <w:rsid w:val="002678DA"/>
    <w:rsid w:val="0027012A"/>
    <w:rsid w:val="00270703"/>
    <w:rsid w:val="00271B6C"/>
    <w:rsid w:val="0027553A"/>
    <w:rsid w:val="00276E38"/>
    <w:rsid w:val="00281937"/>
    <w:rsid w:val="00283379"/>
    <w:rsid w:val="00283A1A"/>
    <w:rsid w:val="00283CD3"/>
    <w:rsid w:val="00291262"/>
    <w:rsid w:val="0029251E"/>
    <w:rsid w:val="00293636"/>
    <w:rsid w:val="002A0C26"/>
    <w:rsid w:val="002A3BB0"/>
    <w:rsid w:val="002A3FA7"/>
    <w:rsid w:val="002A3FFC"/>
    <w:rsid w:val="002A40C1"/>
    <w:rsid w:val="002A5755"/>
    <w:rsid w:val="002A6248"/>
    <w:rsid w:val="002A6D58"/>
    <w:rsid w:val="002A7745"/>
    <w:rsid w:val="002B1CEB"/>
    <w:rsid w:val="002B21FF"/>
    <w:rsid w:val="002B38ED"/>
    <w:rsid w:val="002B39A8"/>
    <w:rsid w:val="002B3CF9"/>
    <w:rsid w:val="002B680E"/>
    <w:rsid w:val="002B6867"/>
    <w:rsid w:val="002B6AC2"/>
    <w:rsid w:val="002B6E32"/>
    <w:rsid w:val="002B7B1B"/>
    <w:rsid w:val="002B7E84"/>
    <w:rsid w:val="002C041B"/>
    <w:rsid w:val="002C0A7C"/>
    <w:rsid w:val="002C3123"/>
    <w:rsid w:val="002C3B23"/>
    <w:rsid w:val="002C52A7"/>
    <w:rsid w:val="002C5595"/>
    <w:rsid w:val="002C79AA"/>
    <w:rsid w:val="002D05BD"/>
    <w:rsid w:val="002D3C62"/>
    <w:rsid w:val="002D4996"/>
    <w:rsid w:val="002D5EBF"/>
    <w:rsid w:val="002D6057"/>
    <w:rsid w:val="002D650E"/>
    <w:rsid w:val="002E317F"/>
    <w:rsid w:val="002E43AE"/>
    <w:rsid w:val="002E43EB"/>
    <w:rsid w:val="002E50D0"/>
    <w:rsid w:val="002E56AC"/>
    <w:rsid w:val="002E5ABA"/>
    <w:rsid w:val="002E5FB7"/>
    <w:rsid w:val="002E65F4"/>
    <w:rsid w:val="002F0E30"/>
    <w:rsid w:val="002F1C8F"/>
    <w:rsid w:val="002F1F0C"/>
    <w:rsid w:val="002F22F9"/>
    <w:rsid w:val="002F292F"/>
    <w:rsid w:val="002F45F2"/>
    <w:rsid w:val="002F636A"/>
    <w:rsid w:val="002F7EA9"/>
    <w:rsid w:val="0030169A"/>
    <w:rsid w:val="00301E97"/>
    <w:rsid w:val="00303481"/>
    <w:rsid w:val="00303F21"/>
    <w:rsid w:val="00305A9C"/>
    <w:rsid w:val="0031251C"/>
    <w:rsid w:val="00313105"/>
    <w:rsid w:val="00315AD6"/>
    <w:rsid w:val="00316481"/>
    <w:rsid w:val="00317423"/>
    <w:rsid w:val="0032365D"/>
    <w:rsid w:val="00326858"/>
    <w:rsid w:val="00330122"/>
    <w:rsid w:val="003352BC"/>
    <w:rsid w:val="00341AD6"/>
    <w:rsid w:val="003431CB"/>
    <w:rsid w:val="00343327"/>
    <w:rsid w:val="00344359"/>
    <w:rsid w:val="0034493D"/>
    <w:rsid w:val="0035167E"/>
    <w:rsid w:val="00352425"/>
    <w:rsid w:val="00353C1A"/>
    <w:rsid w:val="00355626"/>
    <w:rsid w:val="00355631"/>
    <w:rsid w:val="003570AF"/>
    <w:rsid w:val="003616BD"/>
    <w:rsid w:val="00362F2B"/>
    <w:rsid w:val="003640A9"/>
    <w:rsid w:val="00364335"/>
    <w:rsid w:val="00365510"/>
    <w:rsid w:val="00365C4C"/>
    <w:rsid w:val="0036645F"/>
    <w:rsid w:val="00367367"/>
    <w:rsid w:val="003708D4"/>
    <w:rsid w:val="00371B87"/>
    <w:rsid w:val="00371FB1"/>
    <w:rsid w:val="00374422"/>
    <w:rsid w:val="00374D71"/>
    <w:rsid w:val="0037725C"/>
    <w:rsid w:val="00377E9E"/>
    <w:rsid w:val="003807B4"/>
    <w:rsid w:val="003869B3"/>
    <w:rsid w:val="00390647"/>
    <w:rsid w:val="0039265C"/>
    <w:rsid w:val="00392791"/>
    <w:rsid w:val="00392D2C"/>
    <w:rsid w:val="0039571F"/>
    <w:rsid w:val="00396855"/>
    <w:rsid w:val="003A0D8D"/>
    <w:rsid w:val="003A1C45"/>
    <w:rsid w:val="003A2260"/>
    <w:rsid w:val="003A3706"/>
    <w:rsid w:val="003A3CDD"/>
    <w:rsid w:val="003A6265"/>
    <w:rsid w:val="003A63C2"/>
    <w:rsid w:val="003B0A56"/>
    <w:rsid w:val="003B6943"/>
    <w:rsid w:val="003B71CB"/>
    <w:rsid w:val="003B74F9"/>
    <w:rsid w:val="003C003E"/>
    <w:rsid w:val="003C0ED7"/>
    <w:rsid w:val="003C3E43"/>
    <w:rsid w:val="003C4EB8"/>
    <w:rsid w:val="003C5245"/>
    <w:rsid w:val="003C60CF"/>
    <w:rsid w:val="003C7DDF"/>
    <w:rsid w:val="003C7E80"/>
    <w:rsid w:val="003D0166"/>
    <w:rsid w:val="003D6229"/>
    <w:rsid w:val="003D6E6C"/>
    <w:rsid w:val="003E0620"/>
    <w:rsid w:val="003E17AC"/>
    <w:rsid w:val="003E1E2A"/>
    <w:rsid w:val="003E263B"/>
    <w:rsid w:val="003E54B8"/>
    <w:rsid w:val="003E7DF4"/>
    <w:rsid w:val="003F224F"/>
    <w:rsid w:val="003F2749"/>
    <w:rsid w:val="003F27A8"/>
    <w:rsid w:val="003F3F74"/>
    <w:rsid w:val="003F6AA0"/>
    <w:rsid w:val="003F6D93"/>
    <w:rsid w:val="003F7FC8"/>
    <w:rsid w:val="0040023D"/>
    <w:rsid w:val="00400273"/>
    <w:rsid w:val="004004D3"/>
    <w:rsid w:val="00400E4C"/>
    <w:rsid w:val="00401AC6"/>
    <w:rsid w:val="00401B90"/>
    <w:rsid w:val="004028BB"/>
    <w:rsid w:val="00403274"/>
    <w:rsid w:val="00403D3B"/>
    <w:rsid w:val="004060B0"/>
    <w:rsid w:val="00410E6D"/>
    <w:rsid w:val="00413EC4"/>
    <w:rsid w:val="004140D5"/>
    <w:rsid w:val="00414A9C"/>
    <w:rsid w:val="004159B6"/>
    <w:rsid w:val="00415F11"/>
    <w:rsid w:val="00415F74"/>
    <w:rsid w:val="004163BD"/>
    <w:rsid w:val="00416BF7"/>
    <w:rsid w:val="0041752F"/>
    <w:rsid w:val="00417EB9"/>
    <w:rsid w:val="00422406"/>
    <w:rsid w:val="00426203"/>
    <w:rsid w:val="00426795"/>
    <w:rsid w:val="00430048"/>
    <w:rsid w:val="00430EE3"/>
    <w:rsid w:val="00430FC0"/>
    <w:rsid w:val="00431089"/>
    <w:rsid w:val="004338B6"/>
    <w:rsid w:val="0043440C"/>
    <w:rsid w:val="00434F6E"/>
    <w:rsid w:val="004407DC"/>
    <w:rsid w:val="00440DAF"/>
    <w:rsid w:val="00441492"/>
    <w:rsid w:val="00443466"/>
    <w:rsid w:val="004447C4"/>
    <w:rsid w:val="00447241"/>
    <w:rsid w:val="00453396"/>
    <w:rsid w:val="0045420E"/>
    <w:rsid w:val="004571A0"/>
    <w:rsid w:val="0045757D"/>
    <w:rsid w:val="00460C67"/>
    <w:rsid w:val="00462C5D"/>
    <w:rsid w:val="00462F92"/>
    <w:rsid w:val="004652D6"/>
    <w:rsid w:val="00467FE7"/>
    <w:rsid w:val="00473836"/>
    <w:rsid w:val="0047441C"/>
    <w:rsid w:val="004809EB"/>
    <w:rsid w:val="00480CBE"/>
    <w:rsid w:val="00482CC0"/>
    <w:rsid w:val="00483EFE"/>
    <w:rsid w:val="00484EBE"/>
    <w:rsid w:val="00486175"/>
    <w:rsid w:val="0048637F"/>
    <w:rsid w:val="0049108F"/>
    <w:rsid w:val="00491131"/>
    <w:rsid w:val="004918CD"/>
    <w:rsid w:val="00492D8C"/>
    <w:rsid w:val="00495B24"/>
    <w:rsid w:val="00495EF1"/>
    <w:rsid w:val="004A0F4E"/>
    <w:rsid w:val="004A220A"/>
    <w:rsid w:val="004A39D3"/>
    <w:rsid w:val="004A5E81"/>
    <w:rsid w:val="004A736A"/>
    <w:rsid w:val="004A7389"/>
    <w:rsid w:val="004B0C20"/>
    <w:rsid w:val="004B27D3"/>
    <w:rsid w:val="004B2BB8"/>
    <w:rsid w:val="004B2CE9"/>
    <w:rsid w:val="004B4BBB"/>
    <w:rsid w:val="004B5329"/>
    <w:rsid w:val="004C1B2E"/>
    <w:rsid w:val="004C20AD"/>
    <w:rsid w:val="004C4636"/>
    <w:rsid w:val="004D064D"/>
    <w:rsid w:val="004D07B4"/>
    <w:rsid w:val="004D33E9"/>
    <w:rsid w:val="004D3AE8"/>
    <w:rsid w:val="004D4731"/>
    <w:rsid w:val="004D530B"/>
    <w:rsid w:val="004D6F67"/>
    <w:rsid w:val="004D72AD"/>
    <w:rsid w:val="004D72E2"/>
    <w:rsid w:val="004E0B3F"/>
    <w:rsid w:val="004E21C7"/>
    <w:rsid w:val="004E343A"/>
    <w:rsid w:val="004E5EB9"/>
    <w:rsid w:val="004E7ED5"/>
    <w:rsid w:val="004F1E0B"/>
    <w:rsid w:val="004F1F93"/>
    <w:rsid w:val="004F2D58"/>
    <w:rsid w:val="004F3CD2"/>
    <w:rsid w:val="005016F5"/>
    <w:rsid w:val="00501CA9"/>
    <w:rsid w:val="005049EA"/>
    <w:rsid w:val="005054CD"/>
    <w:rsid w:val="005117C6"/>
    <w:rsid w:val="00512C03"/>
    <w:rsid w:val="0051534B"/>
    <w:rsid w:val="00520F4F"/>
    <w:rsid w:val="0052191D"/>
    <w:rsid w:val="00522EC7"/>
    <w:rsid w:val="00523D4E"/>
    <w:rsid w:val="00524E8B"/>
    <w:rsid w:val="00526ECA"/>
    <w:rsid w:val="005300E3"/>
    <w:rsid w:val="00531920"/>
    <w:rsid w:val="00531AEC"/>
    <w:rsid w:val="005334EA"/>
    <w:rsid w:val="00540BB8"/>
    <w:rsid w:val="0054198E"/>
    <w:rsid w:val="00542D30"/>
    <w:rsid w:val="00545174"/>
    <w:rsid w:val="00545712"/>
    <w:rsid w:val="00545C96"/>
    <w:rsid w:val="00546D4E"/>
    <w:rsid w:val="0055141E"/>
    <w:rsid w:val="00551504"/>
    <w:rsid w:val="00552F0C"/>
    <w:rsid w:val="00553086"/>
    <w:rsid w:val="00553130"/>
    <w:rsid w:val="00553BAB"/>
    <w:rsid w:val="005569FC"/>
    <w:rsid w:val="005601DF"/>
    <w:rsid w:val="0056177C"/>
    <w:rsid w:val="005624A0"/>
    <w:rsid w:val="00565A46"/>
    <w:rsid w:val="00566660"/>
    <w:rsid w:val="00566D84"/>
    <w:rsid w:val="0056741D"/>
    <w:rsid w:val="00570A2C"/>
    <w:rsid w:val="00571A16"/>
    <w:rsid w:val="00574BAF"/>
    <w:rsid w:val="0057616E"/>
    <w:rsid w:val="00582E07"/>
    <w:rsid w:val="00585430"/>
    <w:rsid w:val="0058549D"/>
    <w:rsid w:val="0058551E"/>
    <w:rsid w:val="0059008A"/>
    <w:rsid w:val="0059188B"/>
    <w:rsid w:val="0059272B"/>
    <w:rsid w:val="00593C9C"/>
    <w:rsid w:val="005956E9"/>
    <w:rsid w:val="00596278"/>
    <w:rsid w:val="00597953"/>
    <w:rsid w:val="005A1DA1"/>
    <w:rsid w:val="005A2935"/>
    <w:rsid w:val="005A2DCA"/>
    <w:rsid w:val="005A5401"/>
    <w:rsid w:val="005B09BE"/>
    <w:rsid w:val="005B0DA5"/>
    <w:rsid w:val="005B17B0"/>
    <w:rsid w:val="005B2479"/>
    <w:rsid w:val="005B2F06"/>
    <w:rsid w:val="005C14FC"/>
    <w:rsid w:val="005C1724"/>
    <w:rsid w:val="005C4569"/>
    <w:rsid w:val="005C57F9"/>
    <w:rsid w:val="005C5AA0"/>
    <w:rsid w:val="005C6641"/>
    <w:rsid w:val="005C69AC"/>
    <w:rsid w:val="005D05CC"/>
    <w:rsid w:val="005D0805"/>
    <w:rsid w:val="005D3ED4"/>
    <w:rsid w:val="005D4EA9"/>
    <w:rsid w:val="005E0A09"/>
    <w:rsid w:val="005E44BD"/>
    <w:rsid w:val="005E5F1D"/>
    <w:rsid w:val="005E6ACA"/>
    <w:rsid w:val="005E7A3D"/>
    <w:rsid w:val="005F05F3"/>
    <w:rsid w:val="005F1541"/>
    <w:rsid w:val="005F45AF"/>
    <w:rsid w:val="005F5DC7"/>
    <w:rsid w:val="005F62B1"/>
    <w:rsid w:val="005F7BE7"/>
    <w:rsid w:val="006006E7"/>
    <w:rsid w:val="00601144"/>
    <w:rsid w:val="00604E3B"/>
    <w:rsid w:val="00605F7D"/>
    <w:rsid w:val="0060656A"/>
    <w:rsid w:val="00607D48"/>
    <w:rsid w:val="006158C1"/>
    <w:rsid w:val="006168EF"/>
    <w:rsid w:val="00617A95"/>
    <w:rsid w:val="006227B9"/>
    <w:rsid w:val="00623CC3"/>
    <w:rsid w:val="0062460A"/>
    <w:rsid w:val="00624E39"/>
    <w:rsid w:val="006257BF"/>
    <w:rsid w:val="00625EC2"/>
    <w:rsid w:val="00630A71"/>
    <w:rsid w:val="0064046C"/>
    <w:rsid w:val="006435F1"/>
    <w:rsid w:val="00643EF2"/>
    <w:rsid w:val="00646013"/>
    <w:rsid w:val="0065150B"/>
    <w:rsid w:val="00651B6E"/>
    <w:rsid w:val="006522D9"/>
    <w:rsid w:val="0065353D"/>
    <w:rsid w:val="0065354A"/>
    <w:rsid w:val="006543FF"/>
    <w:rsid w:val="00656290"/>
    <w:rsid w:val="006565A1"/>
    <w:rsid w:val="006569A4"/>
    <w:rsid w:val="00657D29"/>
    <w:rsid w:val="00660220"/>
    <w:rsid w:val="00661CEC"/>
    <w:rsid w:val="00664E65"/>
    <w:rsid w:val="00665B3F"/>
    <w:rsid w:val="00665E6D"/>
    <w:rsid w:val="0066763C"/>
    <w:rsid w:val="00667EC5"/>
    <w:rsid w:val="00671AA9"/>
    <w:rsid w:val="00673171"/>
    <w:rsid w:val="00673F3B"/>
    <w:rsid w:val="006768BE"/>
    <w:rsid w:val="00676DCB"/>
    <w:rsid w:val="00677A1B"/>
    <w:rsid w:val="006803F0"/>
    <w:rsid w:val="00682FDB"/>
    <w:rsid w:val="00683B72"/>
    <w:rsid w:val="00683F0A"/>
    <w:rsid w:val="006910A1"/>
    <w:rsid w:val="00691871"/>
    <w:rsid w:val="006927EE"/>
    <w:rsid w:val="006959CF"/>
    <w:rsid w:val="006976BF"/>
    <w:rsid w:val="006A0417"/>
    <w:rsid w:val="006A057C"/>
    <w:rsid w:val="006A05CF"/>
    <w:rsid w:val="006A22C1"/>
    <w:rsid w:val="006A26C7"/>
    <w:rsid w:val="006A3128"/>
    <w:rsid w:val="006A3462"/>
    <w:rsid w:val="006A47A7"/>
    <w:rsid w:val="006A56B0"/>
    <w:rsid w:val="006A751F"/>
    <w:rsid w:val="006B6A31"/>
    <w:rsid w:val="006B7EA1"/>
    <w:rsid w:val="006C2CC0"/>
    <w:rsid w:val="006C35BF"/>
    <w:rsid w:val="006C3F80"/>
    <w:rsid w:val="006C5327"/>
    <w:rsid w:val="006C5B14"/>
    <w:rsid w:val="006C790D"/>
    <w:rsid w:val="006D2044"/>
    <w:rsid w:val="006D35E4"/>
    <w:rsid w:val="006D54A9"/>
    <w:rsid w:val="006D6004"/>
    <w:rsid w:val="006D66C0"/>
    <w:rsid w:val="006E030C"/>
    <w:rsid w:val="006E3391"/>
    <w:rsid w:val="006E3B8C"/>
    <w:rsid w:val="006E4C39"/>
    <w:rsid w:val="006F1C78"/>
    <w:rsid w:val="006F40D9"/>
    <w:rsid w:val="006F7958"/>
    <w:rsid w:val="007010D7"/>
    <w:rsid w:val="007013C4"/>
    <w:rsid w:val="0070413B"/>
    <w:rsid w:val="00704704"/>
    <w:rsid w:val="00704C29"/>
    <w:rsid w:val="00704C2F"/>
    <w:rsid w:val="00707990"/>
    <w:rsid w:val="00710590"/>
    <w:rsid w:val="007110D7"/>
    <w:rsid w:val="00711D30"/>
    <w:rsid w:val="007123BB"/>
    <w:rsid w:val="00713AD0"/>
    <w:rsid w:val="0071463C"/>
    <w:rsid w:val="00716628"/>
    <w:rsid w:val="00721E98"/>
    <w:rsid w:val="00727FE5"/>
    <w:rsid w:val="00730984"/>
    <w:rsid w:val="00731E17"/>
    <w:rsid w:val="0073251F"/>
    <w:rsid w:val="00732577"/>
    <w:rsid w:val="007337E8"/>
    <w:rsid w:val="0073421A"/>
    <w:rsid w:val="00734492"/>
    <w:rsid w:val="00736B0D"/>
    <w:rsid w:val="0073787A"/>
    <w:rsid w:val="007406F8"/>
    <w:rsid w:val="00740F94"/>
    <w:rsid w:val="00743125"/>
    <w:rsid w:val="00744ECF"/>
    <w:rsid w:val="00746889"/>
    <w:rsid w:val="00746ADD"/>
    <w:rsid w:val="00746EDF"/>
    <w:rsid w:val="007474F3"/>
    <w:rsid w:val="007477F6"/>
    <w:rsid w:val="00750CF5"/>
    <w:rsid w:val="00750F5B"/>
    <w:rsid w:val="007512AA"/>
    <w:rsid w:val="00751F14"/>
    <w:rsid w:val="00756329"/>
    <w:rsid w:val="007567CE"/>
    <w:rsid w:val="00757E0A"/>
    <w:rsid w:val="00760816"/>
    <w:rsid w:val="00763CC9"/>
    <w:rsid w:val="0076426C"/>
    <w:rsid w:val="00770CE3"/>
    <w:rsid w:val="00771972"/>
    <w:rsid w:val="007752D7"/>
    <w:rsid w:val="00776891"/>
    <w:rsid w:val="00776CF1"/>
    <w:rsid w:val="007840B2"/>
    <w:rsid w:val="00787450"/>
    <w:rsid w:val="00790E5A"/>
    <w:rsid w:val="007A1B99"/>
    <w:rsid w:val="007A40FE"/>
    <w:rsid w:val="007A5D2C"/>
    <w:rsid w:val="007A64C9"/>
    <w:rsid w:val="007A7CE0"/>
    <w:rsid w:val="007B022F"/>
    <w:rsid w:val="007B0ECF"/>
    <w:rsid w:val="007B23B2"/>
    <w:rsid w:val="007B358B"/>
    <w:rsid w:val="007B35B2"/>
    <w:rsid w:val="007B4BB6"/>
    <w:rsid w:val="007B5362"/>
    <w:rsid w:val="007B6761"/>
    <w:rsid w:val="007B7C80"/>
    <w:rsid w:val="007C0946"/>
    <w:rsid w:val="007C0D9D"/>
    <w:rsid w:val="007C0F64"/>
    <w:rsid w:val="007C10C4"/>
    <w:rsid w:val="007C1A36"/>
    <w:rsid w:val="007C2ACD"/>
    <w:rsid w:val="007C3484"/>
    <w:rsid w:val="007C5553"/>
    <w:rsid w:val="007C5AEE"/>
    <w:rsid w:val="007C5CA9"/>
    <w:rsid w:val="007C5CB3"/>
    <w:rsid w:val="007C7C25"/>
    <w:rsid w:val="007C7EFD"/>
    <w:rsid w:val="007D0D6A"/>
    <w:rsid w:val="007D1C21"/>
    <w:rsid w:val="007D5A5E"/>
    <w:rsid w:val="007D5C98"/>
    <w:rsid w:val="007D629C"/>
    <w:rsid w:val="007D79B1"/>
    <w:rsid w:val="007E056F"/>
    <w:rsid w:val="007E22C7"/>
    <w:rsid w:val="007E2BEC"/>
    <w:rsid w:val="007E2FFA"/>
    <w:rsid w:val="007E31A6"/>
    <w:rsid w:val="007F320D"/>
    <w:rsid w:val="007F3D50"/>
    <w:rsid w:val="007F5916"/>
    <w:rsid w:val="007F7E77"/>
    <w:rsid w:val="008007FC"/>
    <w:rsid w:val="008030A8"/>
    <w:rsid w:val="00803331"/>
    <w:rsid w:val="00804ECF"/>
    <w:rsid w:val="00805E18"/>
    <w:rsid w:val="00810E68"/>
    <w:rsid w:val="0081135D"/>
    <w:rsid w:val="00812040"/>
    <w:rsid w:val="00815498"/>
    <w:rsid w:val="00815530"/>
    <w:rsid w:val="00816263"/>
    <w:rsid w:val="008175ED"/>
    <w:rsid w:val="0082239D"/>
    <w:rsid w:val="00823A8D"/>
    <w:rsid w:val="00823C5F"/>
    <w:rsid w:val="0082611F"/>
    <w:rsid w:val="0082635F"/>
    <w:rsid w:val="00830ABB"/>
    <w:rsid w:val="00832BE3"/>
    <w:rsid w:val="00835064"/>
    <w:rsid w:val="008358A5"/>
    <w:rsid w:val="00835C81"/>
    <w:rsid w:val="00836029"/>
    <w:rsid w:val="00837A40"/>
    <w:rsid w:val="0084245D"/>
    <w:rsid w:val="00842872"/>
    <w:rsid w:val="00845708"/>
    <w:rsid w:val="0084695F"/>
    <w:rsid w:val="00847BA0"/>
    <w:rsid w:val="00850340"/>
    <w:rsid w:val="0085035C"/>
    <w:rsid w:val="00852BD6"/>
    <w:rsid w:val="00852BED"/>
    <w:rsid w:val="00852EE3"/>
    <w:rsid w:val="00854DAD"/>
    <w:rsid w:val="00855419"/>
    <w:rsid w:val="00855AEE"/>
    <w:rsid w:val="00855CA8"/>
    <w:rsid w:val="00855F4A"/>
    <w:rsid w:val="00857C51"/>
    <w:rsid w:val="00861ED8"/>
    <w:rsid w:val="00863353"/>
    <w:rsid w:val="00864C23"/>
    <w:rsid w:val="00864C94"/>
    <w:rsid w:val="0086568E"/>
    <w:rsid w:val="00866038"/>
    <w:rsid w:val="00870E89"/>
    <w:rsid w:val="00872307"/>
    <w:rsid w:val="00876897"/>
    <w:rsid w:val="00877333"/>
    <w:rsid w:val="0088053B"/>
    <w:rsid w:val="00880E78"/>
    <w:rsid w:val="00881D53"/>
    <w:rsid w:val="008822C0"/>
    <w:rsid w:val="008827D3"/>
    <w:rsid w:val="00883E01"/>
    <w:rsid w:val="008842EF"/>
    <w:rsid w:val="008847F6"/>
    <w:rsid w:val="00884AFC"/>
    <w:rsid w:val="00886BC6"/>
    <w:rsid w:val="00892C7D"/>
    <w:rsid w:val="00893283"/>
    <w:rsid w:val="00893702"/>
    <w:rsid w:val="00893763"/>
    <w:rsid w:val="00895277"/>
    <w:rsid w:val="00895BF9"/>
    <w:rsid w:val="008970F3"/>
    <w:rsid w:val="00897C31"/>
    <w:rsid w:val="008A48DF"/>
    <w:rsid w:val="008A5605"/>
    <w:rsid w:val="008A572C"/>
    <w:rsid w:val="008B0D91"/>
    <w:rsid w:val="008B11B7"/>
    <w:rsid w:val="008B2606"/>
    <w:rsid w:val="008B53B8"/>
    <w:rsid w:val="008B702F"/>
    <w:rsid w:val="008B7426"/>
    <w:rsid w:val="008C0BDE"/>
    <w:rsid w:val="008C0E3F"/>
    <w:rsid w:val="008C1919"/>
    <w:rsid w:val="008C6B7F"/>
    <w:rsid w:val="008C74E2"/>
    <w:rsid w:val="008D0DFF"/>
    <w:rsid w:val="008D15AC"/>
    <w:rsid w:val="008D2591"/>
    <w:rsid w:val="008D3AFA"/>
    <w:rsid w:val="008D4DDF"/>
    <w:rsid w:val="008D57C5"/>
    <w:rsid w:val="008E1C83"/>
    <w:rsid w:val="008E1D5C"/>
    <w:rsid w:val="008E4D8E"/>
    <w:rsid w:val="008E6A84"/>
    <w:rsid w:val="008E6CB9"/>
    <w:rsid w:val="008E7C99"/>
    <w:rsid w:val="008F2981"/>
    <w:rsid w:val="008F3D87"/>
    <w:rsid w:val="008F5D07"/>
    <w:rsid w:val="008F681B"/>
    <w:rsid w:val="008F7D27"/>
    <w:rsid w:val="0090172B"/>
    <w:rsid w:val="009025E0"/>
    <w:rsid w:val="00902C01"/>
    <w:rsid w:val="00903A4C"/>
    <w:rsid w:val="00904119"/>
    <w:rsid w:val="00905620"/>
    <w:rsid w:val="00905DEF"/>
    <w:rsid w:val="009061A1"/>
    <w:rsid w:val="009075B4"/>
    <w:rsid w:val="00907CCF"/>
    <w:rsid w:val="009105D6"/>
    <w:rsid w:val="0091180E"/>
    <w:rsid w:val="009130ED"/>
    <w:rsid w:val="00913A6B"/>
    <w:rsid w:val="00914F55"/>
    <w:rsid w:val="00915EF1"/>
    <w:rsid w:val="00916EF6"/>
    <w:rsid w:val="009178C5"/>
    <w:rsid w:val="00922CE3"/>
    <w:rsid w:val="00925137"/>
    <w:rsid w:val="00930670"/>
    <w:rsid w:val="0093429B"/>
    <w:rsid w:val="0093454D"/>
    <w:rsid w:val="00936F95"/>
    <w:rsid w:val="00937516"/>
    <w:rsid w:val="009429AC"/>
    <w:rsid w:val="00942F18"/>
    <w:rsid w:val="009436BB"/>
    <w:rsid w:val="00943C6C"/>
    <w:rsid w:val="009443E8"/>
    <w:rsid w:val="00944488"/>
    <w:rsid w:val="0094474C"/>
    <w:rsid w:val="00944B46"/>
    <w:rsid w:val="00945B92"/>
    <w:rsid w:val="00946630"/>
    <w:rsid w:val="00947014"/>
    <w:rsid w:val="0094787F"/>
    <w:rsid w:val="0095062E"/>
    <w:rsid w:val="00951F7D"/>
    <w:rsid w:val="0095424E"/>
    <w:rsid w:val="00955F91"/>
    <w:rsid w:val="00956CD0"/>
    <w:rsid w:val="00961996"/>
    <w:rsid w:val="00961B63"/>
    <w:rsid w:val="00961FA4"/>
    <w:rsid w:val="00962CA7"/>
    <w:rsid w:val="00964CF1"/>
    <w:rsid w:val="0096514E"/>
    <w:rsid w:val="00971A41"/>
    <w:rsid w:val="009767F2"/>
    <w:rsid w:val="0097711E"/>
    <w:rsid w:val="00980B7C"/>
    <w:rsid w:val="00980E3C"/>
    <w:rsid w:val="009818A9"/>
    <w:rsid w:val="00983237"/>
    <w:rsid w:val="009841BA"/>
    <w:rsid w:val="00984283"/>
    <w:rsid w:val="00984E12"/>
    <w:rsid w:val="00985347"/>
    <w:rsid w:val="009875F9"/>
    <w:rsid w:val="00990D4A"/>
    <w:rsid w:val="0099192A"/>
    <w:rsid w:val="0099377F"/>
    <w:rsid w:val="00994449"/>
    <w:rsid w:val="009973A0"/>
    <w:rsid w:val="00997B57"/>
    <w:rsid w:val="009A1A25"/>
    <w:rsid w:val="009A2BF4"/>
    <w:rsid w:val="009A33CA"/>
    <w:rsid w:val="009A542B"/>
    <w:rsid w:val="009A6A5E"/>
    <w:rsid w:val="009B0BE2"/>
    <w:rsid w:val="009B0F2B"/>
    <w:rsid w:val="009B19CC"/>
    <w:rsid w:val="009B2EC5"/>
    <w:rsid w:val="009B33CF"/>
    <w:rsid w:val="009B3514"/>
    <w:rsid w:val="009B3F80"/>
    <w:rsid w:val="009B544B"/>
    <w:rsid w:val="009B5974"/>
    <w:rsid w:val="009B5FCC"/>
    <w:rsid w:val="009C05BE"/>
    <w:rsid w:val="009C0773"/>
    <w:rsid w:val="009C0A29"/>
    <w:rsid w:val="009C0F0C"/>
    <w:rsid w:val="009C1290"/>
    <w:rsid w:val="009C193D"/>
    <w:rsid w:val="009C1F3A"/>
    <w:rsid w:val="009C2966"/>
    <w:rsid w:val="009C29C8"/>
    <w:rsid w:val="009C3549"/>
    <w:rsid w:val="009C4AD9"/>
    <w:rsid w:val="009C5E6E"/>
    <w:rsid w:val="009C6525"/>
    <w:rsid w:val="009D06E1"/>
    <w:rsid w:val="009D0BCF"/>
    <w:rsid w:val="009D125F"/>
    <w:rsid w:val="009D311F"/>
    <w:rsid w:val="009E1665"/>
    <w:rsid w:val="009E677A"/>
    <w:rsid w:val="009F067E"/>
    <w:rsid w:val="009F26F5"/>
    <w:rsid w:val="009F2B1A"/>
    <w:rsid w:val="009F38EC"/>
    <w:rsid w:val="009F3D5F"/>
    <w:rsid w:val="009F582E"/>
    <w:rsid w:val="009F5F31"/>
    <w:rsid w:val="009F702B"/>
    <w:rsid w:val="00A00EC0"/>
    <w:rsid w:val="00A014F1"/>
    <w:rsid w:val="00A03962"/>
    <w:rsid w:val="00A05D3D"/>
    <w:rsid w:val="00A05E2A"/>
    <w:rsid w:val="00A07370"/>
    <w:rsid w:val="00A11EE5"/>
    <w:rsid w:val="00A13C8C"/>
    <w:rsid w:val="00A14BAD"/>
    <w:rsid w:val="00A160D5"/>
    <w:rsid w:val="00A1749E"/>
    <w:rsid w:val="00A177FE"/>
    <w:rsid w:val="00A17D6D"/>
    <w:rsid w:val="00A21492"/>
    <w:rsid w:val="00A22A24"/>
    <w:rsid w:val="00A24DE0"/>
    <w:rsid w:val="00A266E1"/>
    <w:rsid w:val="00A27F18"/>
    <w:rsid w:val="00A3106E"/>
    <w:rsid w:val="00A3290B"/>
    <w:rsid w:val="00A3421E"/>
    <w:rsid w:val="00A34472"/>
    <w:rsid w:val="00A34934"/>
    <w:rsid w:val="00A372AC"/>
    <w:rsid w:val="00A417C3"/>
    <w:rsid w:val="00A42336"/>
    <w:rsid w:val="00A42916"/>
    <w:rsid w:val="00A443BA"/>
    <w:rsid w:val="00A44A21"/>
    <w:rsid w:val="00A44F6D"/>
    <w:rsid w:val="00A45BEB"/>
    <w:rsid w:val="00A50DF1"/>
    <w:rsid w:val="00A5164F"/>
    <w:rsid w:val="00A51E92"/>
    <w:rsid w:val="00A54AC4"/>
    <w:rsid w:val="00A6018C"/>
    <w:rsid w:val="00A61A46"/>
    <w:rsid w:val="00A653F3"/>
    <w:rsid w:val="00A65496"/>
    <w:rsid w:val="00A67A47"/>
    <w:rsid w:val="00A70D6A"/>
    <w:rsid w:val="00A726DF"/>
    <w:rsid w:val="00A73570"/>
    <w:rsid w:val="00A74162"/>
    <w:rsid w:val="00A74A5E"/>
    <w:rsid w:val="00A7542D"/>
    <w:rsid w:val="00A759B2"/>
    <w:rsid w:val="00A76523"/>
    <w:rsid w:val="00A81F27"/>
    <w:rsid w:val="00A8258B"/>
    <w:rsid w:val="00A8557B"/>
    <w:rsid w:val="00A861FC"/>
    <w:rsid w:val="00A87A12"/>
    <w:rsid w:val="00A91180"/>
    <w:rsid w:val="00A91D6F"/>
    <w:rsid w:val="00A92130"/>
    <w:rsid w:val="00A92E48"/>
    <w:rsid w:val="00A934DF"/>
    <w:rsid w:val="00A95CA4"/>
    <w:rsid w:val="00A96B45"/>
    <w:rsid w:val="00A97C07"/>
    <w:rsid w:val="00AA0ED9"/>
    <w:rsid w:val="00AA100C"/>
    <w:rsid w:val="00AB2DF0"/>
    <w:rsid w:val="00AB46B3"/>
    <w:rsid w:val="00AB7C83"/>
    <w:rsid w:val="00AC2509"/>
    <w:rsid w:val="00AC3023"/>
    <w:rsid w:val="00AC5517"/>
    <w:rsid w:val="00AD20C3"/>
    <w:rsid w:val="00AD2FCD"/>
    <w:rsid w:val="00AD31FE"/>
    <w:rsid w:val="00AD426D"/>
    <w:rsid w:val="00AD5114"/>
    <w:rsid w:val="00AD5280"/>
    <w:rsid w:val="00AD6AD1"/>
    <w:rsid w:val="00AE102D"/>
    <w:rsid w:val="00AE14F6"/>
    <w:rsid w:val="00AE43F9"/>
    <w:rsid w:val="00AF62F1"/>
    <w:rsid w:val="00AF7E34"/>
    <w:rsid w:val="00B0204D"/>
    <w:rsid w:val="00B06AFA"/>
    <w:rsid w:val="00B07F1A"/>
    <w:rsid w:val="00B100AB"/>
    <w:rsid w:val="00B13429"/>
    <w:rsid w:val="00B174FC"/>
    <w:rsid w:val="00B1755C"/>
    <w:rsid w:val="00B20F4A"/>
    <w:rsid w:val="00B23598"/>
    <w:rsid w:val="00B254B9"/>
    <w:rsid w:val="00B2695F"/>
    <w:rsid w:val="00B32720"/>
    <w:rsid w:val="00B32B09"/>
    <w:rsid w:val="00B33831"/>
    <w:rsid w:val="00B33F12"/>
    <w:rsid w:val="00B3556A"/>
    <w:rsid w:val="00B359F2"/>
    <w:rsid w:val="00B36689"/>
    <w:rsid w:val="00B37CDB"/>
    <w:rsid w:val="00B4020B"/>
    <w:rsid w:val="00B43202"/>
    <w:rsid w:val="00B43F61"/>
    <w:rsid w:val="00B44C88"/>
    <w:rsid w:val="00B45332"/>
    <w:rsid w:val="00B47BA9"/>
    <w:rsid w:val="00B506A4"/>
    <w:rsid w:val="00B50922"/>
    <w:rsid w:val="00B51BCB"/>
    <w:rsid w:val="00B52499"/>
    <w:rsid w:val="00B533B9"/>
    <w:rsid w:val="00B54018"/>
    <w:rsid w:val="00B54445"/>
    <w:rsid w:val="00B5741A"/>
    <w:rsid w:val="00B575E3"/>
    <w:rsid w:val="00B5769C"/>
    <w:rsid w:val="00B57E53"/>
    <w:rsid w:val="00B60D38"/>
    <w:rsid w:val="00B62C3F"/>
    <w:rsid w:val="00B631C6"/>
    <w:rsid w:val="00B66C2F"/>
    <w:rsid w:val="00B72389"/>
    <w:rsid w:val="00B73452"/>
    <w:rsid w:val="00B73AAD"/>
    <w:rsid w:val="00B742B4"/>
    <w:rsid w:val="00B74F2C"/>
    <w:rsid w:val="00B752EE"/>
    <w:rsid w:val="00B75410"/>
    <w:rsid w:val="00B76110"/>
    <w:rsid w:val="00B80A75"/>
    <w:rsid w:val="00B844E8"/>
    <w:rsid w:val="00B855F4"/>
    <w:rsid w:val="00B85667"/>
    <w:rsid w:val="00B96D37"/>
    <w:rsid w:val="00BA2A90"/>
    <w:rsid w:val="00BA2FAA"/>
    <w:rsid w:val="00BA6439"/>
    <w:rsid w:val="00BA7F6C"/>
    <w:rsid w:val="00BB0B68"/>
    <w:rsid w:val="00BB1B5E"/>
    <w:rsid w:val="00BB1C8F"/>
    <w:rsid w:val="00BB2038"/>
    <w:rsid w:val="00BB218D"/>
    <w:rsid w:val="00BB3A0B"/>
    <w:rsid w:val="00BB5ACB"/>
    <w:rsid w:val="00BB6CCD"/>
    <w:rsid w:val="00BB7013"/>
    <w:rsid w:val="00BB7D85"/>
    <w:rsid w:val="00BC0C8E"/>
    <w:rsid w:val="00BC1E55"/>
    <w:rsid w:val="00BC1FBF"/>
    <w:rsid w:val="00BC2E35"/>
    <w:rsid w:val="00BC4AAA"/>
    <w:rsid w:val="00BC5209"/>
    <w:rsid w:val="00BC5289"/>
    <w:rsid w:val="00BC7FA6"/>
    <w:rsid w:val="00BD06FD"/>
    <w:rsid w:val="00BD08C3"/>
    <w:rsid w:val="00BD1C43"/>
    <w:rsid w:val="00BD4DA8"/>
    <w:rsid w:val="00BD4E65"/>
    <w:rsid w:val="00BD60B8"/>
    <w:rsid w:val="00BD77CA"/>
    <w:rsid w:val="00BE0C48"/>
    <w:rsid w:val="00BE0CC0"/>
    <w:rsid w:val="00BE0FA7"/>
    <w:rsid w:val="00BE1F6F"/>
    <w:rsid w:val="00BE2B9B"/>
    <w:rsid w:val="00BE34C7"/>
    <w:rsid w:val="00BE5DE6"/>
    <w:rsid w:val="00BE6370"/>
    <w:rsid w:val="00BE6704"/>
    <w:rsid w:val="00BE6CFB"/>
    <w:rsid w:val="00BF259E"/>
    <w:rsid w:val="00BF416A"/>
    <w:rsid w:val="00BF4987"/>
    <w:rsid w:val="00BF4B52"/>
    <w:rsid w:val="00BF6033"/>
    <w:rsid w:val="00C022CE"/>
    <w:rsid w:val="00C0245F"/>
    <w:rsid w:val="00C043DF"/>
    <w:rsid w:val="00C07BA4"/>
    <w:rsid w:val="00C12226"/>
    <w:rsid w:val="00C1250F"/>
    <w:rsid w:val="00C1275A"/>
    <w:rsid w:val="00C1657B"/>
    <w:rsid w:val="00C174B2"/>
    <w:rsid w:val="00C20220"/>
    <w:rsid w:val="00C208F8"/>
    <w:rsid w:val="00C2710B"/>
    <w:rsid w:val="00C27AE2"/>
    <w:rsid w:val="00C30D8F"/>
    <w:rsid w:val="00C32C2C"/>
    <w:rsid w:val="00C3330C"/>
    <w:rsid w:val="00C37097"/>
    <w:rsid w:val="00C4254A"/>
    <w:rsid w:val="00C427D4"/>
    <w:rsid w:val="00C42FBD"/>
    <w:rsid w:val="00C45540"/>
    <w:rsid w:val="00C45579"/>
    <w:rsid w:val="00C4638F"/>
    <w:rsid w:val="00C47913"/>
    <w:rsid w:val="00C547EE"/>
    <w:rsid w:val="00C5537E"/>
    <w:rsid w:val="00C5789C"/>
    <w:rsid w:val="00C60AF8"/>
    <w:rsid w:val="00C60FA5"/>
    <w:rsid w:val="00C6341A"/>
    <w:rsid w:val="00C65636"/>
    <w:rsid w:val="00C66C57"/>
    <w:rsid w:val="00C70EF7"/>
    <w:rsid w:val="00C71BEE"/>
    <w:rsid w:val="00C72E21"/>
    <w:rsid w:val="00C73097"/>
    <w:rsid w:val="00C730ED"/>
    <w:rsid w:val="00C77E9A"/>
    <w:rsid w:val="00C8083A"/>
    <w:rsid w:val="00C811CC"/>
    <w:rsid w:val="00C81C12"/>
    <w:rsid w:val="00C85753"/>
    <w:rsid w:val="00C85855"/>
    <w:rsid w:val="00C85E1D"/>
    <w:rsid w:val="00C86173"/>
    <w:rsid w:val="00C86649"/>
    <w:rsid w:val="00C87535"/>
    <w:rsid w:val="00C87F36"/>
    <w:rsid w:val="00C948DE"/>
    <w:rsid w:val="00C94982"/>
    <w:rsid w:val="00C95013"/>
    <w:rsid w:val="00C95A30"/>
    <w:rsid w:val="00C967AA"/>
    <w:rsid w:val="00C972F5"/>
    <w:rsid w:val="00CA36DD"/>
    <w:rsid w:val="00CA3876"/>
    <w:rsid w:val="00CA61FC"/>
    <w:rsid w:val="00CB1BA4"/>
    <w:rsid w:val="00CB1C3F"/>
    <w:rsid w:val="00CB33F5"/>
    <w:rsid w:val="00CB3B3C"/>
    <w:rsid w:val="00CB6F13"/>
    <w:rsid w:val="00CC1921"/>
    <w:rsid w:val="00CC2C16"/>
    <w:rsid w:val="00CC3312"/>
    <w:rsid w:val="00CC3403"/>
    <w:rsid w:val="00CC3428"/>
    <w:rsid w:val="00CC3BED"/>
    <w:rsid w:val="00CC4468"/>
    <w:rsid w:val="00CC6DA7"/>
    <w:rsid w:val="00CD0367"/>
    <w:rsid w:val="00CD10B5"/>
    <w:rsid w:val="00CD131F"/>
    <w:rsid w:val="00CD4DD6"/>
    <w:rsid w:val="00CD4F43"/>
    <w:rsid w:val="00CE0BC3"/>
    <w:rsid w:val="00CE247F"/>
    <w:rsid w:val="00CE3F69"/>
    <w:rsid w:val="00CE522F"/>
    <w:rsid w:val="00CE567A"/>
    <w:rsid w:val="00CE5886"/>
    <w:rsid w:val="00CE636C"/>
    <w:rsid w:val="00CE6C4A"/>
    <w:rsid w:val="00CE74CF"/>
    <w:rsid w:val="00CE7AA1"/>
    <w:rsid w:val="00CF18F6"/>
    <w:rsid w:val="00CF2025"/>
    <w:rsid w:val="00CF320A"/>
    <w:rsid w:val="00CF56E4"/>
    <w:rsid w:val="00CF5968"/>
    <w:rsid w:val="00D00955"/>
    <w:rsid w:val="00D04D7D"/>
    <w:rsid w:val="00D0541B"/>
    <w:rsid w:val="00D075AB"/>
    <w:rsid w:val="00D077E8"/>
    <w:rsid w:val="00D12CAC"/>
    <w:rsid w:val="00D13F67"/>
    <w:rsid w:val="00D15F57"/>
    <w:rsid w:val="00D16E3B"/>
    <w:rsid w:val="00D174A2"/>
    <w:rsid w:val="00D17C51"/>
    <w:rsid w:val="00D230E5"/>
    <w:rsid w:val="00D26A02"/>
    <w:rsid w:val="00D339AC"/>
    <w:rsid w:val="00D348EF"/>
    <w:rsid w:val="00D3556F"/>
    <w:rsid w:val="00D378A5"/>
    <w:rsid w:val="00D37C88"/>
    <w:rsid w:val="00D41C17"/>
    <w:rsid w:val="00D42597"/>
    <w:rsid w:val="00D42AA8"/>
    <w:rsid w:val="00D45CAF"/>
    <w:rsid w:val="00D47470"/>
    <w:rsid w:val="00D52E8C"/>
    <w:rsid w:val="00D57166"/>
    <w:rsid w:val="00D572BD"/>
    <w:rsid w:val="00D60112"/>
    <w:rsid w:val="00D610CD"/>
    <w:rsid w:val="00D61102"/>
    <w:rsid w:val="00D6169D"/>
    <w:rsid w:val="00D63285"/>
    <w:rsid w:val="00D638FC"/>
    <w:rsid w:val="00D66D60"/>
    <w:rsid w:val="00D67595"/>
    <w:rsid w:val="00D70CCB"/>
    <w:rsid w:val="00D720E0"/>
    <w:rsid w:val="00D75233"/>
    <w:rsid w:val="00D7699E"/>
    <w:rsid w:val="00D77657"/>
    <w:rsid w:val="00D77C27"/>
    <w:rsid w:val="00D80A13"/>
    <w:rsid w:val="00D8172B"/>
    <w:rsid w:val="00D846AC"/>
    <w:rsid w:val="00D85369"/>
    <w:rsid w:val="00D87466"/>
    <w:rsid w:val="00D87DE9"/>
    <w:rsid w:val="00D96153"/>
    <w:rsid w:val="00DA440B"/>
    <w:rsid w:val="00DA44F1"/>
    <w:rsid w:val="00DA5739"/>
    <w:rsid w:val="00DA592F"/>
    <w:rsid w:val="00DB0357"/>
    <w:rsid w:val="00DB5D66"/>
    <w:rsid w:val="00DB63CA"/>
    <w:rsid w:val="00DC388C"/>
    <w:rsid w:val="00DC393E"/>
    <w:rsid w:val="00DC3B27"/>
    <w:rsid w:val="00DC7A2D"/>
    <w:rsid w:val="00DD2C71"/>
    <w:rsid w:val="00DE46DF"/>
    <w:rsid w:val="00DE7C94"/>
    <w:rsid w:val="00DF2863"/>
    <w:rsid w:val="00DF5AF4"/>
    <w:rsid w:val="00DF6AF3"/>
    <w:rsid w:val="00DF7BB8"/>
    <w:rsid w:val="00E00516"/>
    <w:rsid w:val="00E00526"/>
    <w:rsid w:val="00E0149B"/>
    <w:rsid w:val="00E01528"/>
    <w:rsid w:val="00E01876"/>
    <w:rsid w:val="00E01B7F"/>
    <w:rsid w:val="00E03460"/>
    <w:rsid w:val="00E0493B"/>
    <w:rsid w:val="00E06FC2"/>
    <w:rsid w:val="00E10C3D"/>
    <w:rsid w:val="00E11622"/>
    <w:rsid w:val="00E11F18"/>
    <w:rsid w:val="00E14DB4"/>
    <w:rsid w:val="00E167BE"/>
    <w:rsid w:val="00E21C94"/>
    <w:rsid w:val="00E223C8"/>
    <w:rsid w:val="00E228FA"/>
    <w:rsid w:val="00E2295B"/>
    <w:rsid w:val="00E23154"/>
    <w:rsid w:val="00E25934"/>
    <w:rsid w:val="00E26B93"/>
    <w:rsid w:val="00E30F27"/>
    <w:rsid w:val="00E31FB9"/>
    <w:rsid w:val="00E32167"/>
    <w:rsid w:val="00E3259F"/>
    <w:rsid w:val="00E325E5"/>
    <w:rsid w:val="00E3712A"/>
    <w:rsid w:val="00E423C6"/>
    <w:rsid w:val="00E43451"/>
    <w:rsid w:val="00E47DDD"/>
    <w:rsid w:val="00E506C8"/>
    <w:rsid w:val="00E51559"/>
    <w:rsid w:val="00E51E7C"/>
    <w:rsid w:val="00E52863"/>
    <w:rsid w:val="00E531CF"/>
    <w:rsid w:val="00E57384"/>
    <w:rsid w:val="00E57EAF"/>
    <w:rsid w:val="00E6181D"/>
    <w:rsid w:val="00E633D4"/>
    <w:rsid w:val="00E64C3E"/>
    <w:rsid w:val="00E65A83"/>
    <w:rsid w:val="00E67AAE"/>
    <w:rsid w:val="00E700F9"/>
    <w:rsid w:val="00E7510B"/>
    <w:rsid w:val="00E76CA3"/>
    <w:rsid w:val="00E852C5"/>
    <w:rsid w:val="00E85D0F"/>
    <w:rsid w:val="00E904F7"/>
    <w:rsid w:val="00E91635"/>
    <w:rsid w:val="00E9276D"/>
    <w:rsid w:val="00E97193"/>
    <w:rsid w:val="00EA1060"/>
    <w:rsid w:val="00EA16AD"/>
    <w:rsid w:val="00EA219E"/>
    <w:rsid w:val="00EA25FC"/>
    <w:rsid w:val="00EA2F7A"/>
    <w:rsid w:val="00EA5BA2"/>
    <w:rsid w:val="00EA70C4"/>
    <w:rsid w:val="00EB21FB"/>
    <w:rsid w:val="00EB2A27"/>
    <w:rsid w:val="00EB3031"/>
    <w:rsid w:val="00EB6587"/>
    <w:rsid w:val="00EC4F61"/>
    <w:rsid w:val="00EC6362"/>
    <w:rsid w:val="00EC6BE4"/>
    <w:rsid w:val="00ED054F"/>
    <w:rsid w:val="00ED0571"/>
    <w:rsid w:val="00ED3A2C"/>
    <w:rsid w:val="00ED4342"/>
    <w:rsid w:val="00ED53CE"/>
    <w:rsid w:val="00ED58D7"/>
    <w:rsid w:val="00ED6619"/>
    <w:rsid w:val="00ED7B6C"/>
    <w:rsid w:val="00ED7CFA"/>
    <w:rsid w:val="00ED7F6B"/>
    <w:rsid w:val="00EE0D07"/>
    <w:rsid w:val="00EE157D"/>
    <w:rsid w:val="00EE2961"/>
    <w:rsid w:val="00EE4C24"/>
    <w:rsid w:val="00EE5C4C"/>
    <w:rsid w:val="00EE7AD3"/>
    <w:rsid w:val="00EE7FF9"/>
    <w:rsid w:val="00EF2FD3"/>
    <w:rsid w:val="00EF4DF5"/>
    <w:rsid w:val="00EF5F14"/>
    <w:rsid w:val="00EF6C38"/>
    <w:rsid w:val="00EF75FA"/>
    <w:rsid w:val="00F00504"/>
    <w:rsid w:val="00F03146"/>
    <w:rsid w:val="00F06FF8"/>
    <w:rsid w:val="00F07868"/>
    <w:rsid w:val="00F104C8"/>
    <w:rsid w:val="00F10C26"/>
    <w:rsid w:val="00F122A1"/>
    <w:rsid w:val="00F13908"/>
    <w:rsid w:val="00F155A9"/>
    <w:rsid w:val="00F2751C"/>
    <w:rsid w:val="00F276B6"/>
    <w:rsid w:val="00F30911"/>
    <w:rsid w:val="00F31F52"/>
    <w:rsid w:val="00F34588"/>
    <w:rsid w:val="00F34AF3"/>
    <w:rsid w:val="00F35148"/>
    <w:rsid w:val="00F35B23"/>
    <w:rsid w:val="00F3601B"/>
    <w:rsid w:val="00F3732D"/>
    <w:rsid w:val="00F375B3"/>
    <w:rsid w:val="00F379A9"/>
    <w:rsid w:val="00F42434"/>
    <w:rsid w:val="00F4272C"/>
    <w:rsid w:val="00F43C13"/>
    <w:rsid w:val="00F45194"/>
    <w:rsid w:val="00F4536B"/>
    <w:rsid w:val="00F4595A"/>
    <w:rsid w:val="00F461FA"/>
    <w:rsid w:val="00F5311F"/>
    <w:rsid w:val="00F546B7"/>
    <w:rsid w:val="00F55754"/>
    <w:rsid w:val="00F55773"/>
    <w:rsid w:val="00F55D8D"/>
    <w:rsid w:val="00F60BF9"/>
    <w:rsid w:val="00F6480A"/>
    <w:rsid w:val="00F64F07"/>
    <w:rsid w:val="00F6536B"/>
    <w:rsid w:val="00F66101"/>
    <w:rsid w:val="00F67462"/>
    <w:rsid w:val="00F704BE"/>
    <w:rsid w:val="00F70927"/>
    <w:rsid w:val="00F71152"/>
    <w:rsid w:val="00F72065"/>
    <w:rsid w:val="00F7274A"/>
    <w:rsid w:val="00F72D70"/>
    <w:rsid w:val="00F73D63"/>
    <w:rsid w:val="00F74623"/>
    <w:rsid w:val="00F7580A"/>
    <w:rsid w:val="00F75FE9"/>
    <w:rsid w:val="00F773F3"/>
    <w:rsid w:val="00F77738"/>
    <w:rsid w:val="00F80ADC"/>
    <w:rsid w:val="00F82BD6"/>
    <w:rsid w:val="00F83E57"/>
    <w:rsid w:val="00F86D66"/>
    <w:rsid w:val="00F86FE4"/>
    <w:rsid w:val="00F87561"/>
    <w:rsid w:val="00F92343"/>
    <w:rsid w:val="00F9452F"/>
    <w:rsid w:val="00F949F2"/>
    <w:rsid w:val="00F9544E"/>
    <w:rsid w:val="00F96BF0"/>
    <w:rsid w:val="00F9729C"/>
    <w:rsid w:val="00F97FE8"/>
    <w:rsid w:val="00FA1A9B"/>
    <w:rsid w:val="00FA1E64"/>
    <w:rsid w:val="00FA334B"/>
    <w:rsid w:val="00FA5521"/>
    <w:rsid w:val="00FB3EBD"/>
    <w:rsid w:val="00FB7AE3"/>
    <w:rsid w:val="00FC1D3F"/>
    <w:rsid w:val="00FC2CFF"/>
    <w:rsid w:val="00FC4E43"/>
    <w:rsid w:val="00FC5F94"/>
    <w:rsid w:val="00FC68D2"/>
    <w:rsid w:val="00FC7A67"/>
    <w:rsid w:val="00FD28A4"/>
    <w:rsid w:val="00FD5F1D"/>
    <w:rsid w:val="00FD6012"/>
    <w:rsid w:val="00FD644D"/>
    <w:rsid w:val="00FD6983"/>
    <w:rsid w:val="00FE02B5"/>
    <w:rsid w:val="00FE2103"/>
    <w:rsid w:val="00FE5086"/>
    <w:rsid w:val="00FE610C"/>
    <w:rsid w:val="00FF2A0B"/>
    <w:rsid w:val="00FF44BC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o:allowoverlap="f" strokecolor="#dc1e32">
      <v:stroke color="#dc1e32"/>
      <o:colormru v:ext="edit" colors="#dc1e32,#afafaf"/>
    </o:shapedefaults>
    <o:shapelayout v:ext="edit">
      <o:idmap v:ext="edit" data="1"/>
    </o:shapelayout>
  </w:shapeDefaults>
  <w:decimalSymbol w:val="."/>
  <w:listSeparator w:val=","/>
  <w14:docId w14:val="5EB22993"/>
  <w15:docId w15:val="{D1FFA39A-DAC2-4127-9203-6CB4F442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locked="1"/>
    <w:lsdException w:name="macro" w:semiHidden="1" w:unhideWhenUsed="1"/>
    <w:lsdException w:name="toa heading" w:locked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1A9B"/>
    <w:pPr>
      <w:suppressAutoHyphens/>
      <w:spacing w:line="260" w:lineRule="atLeast"/>
    </w:pPr>
    <w:rPr>
      <w:rFonts w:ascii="Arial" w:hAnsi="Arial"/>
      <w:szCs w:val="24"/>
      <w:lang w:val="en-US"/>
    </w:rPr>
  </w:style>
  <w:style w:type="paragraph" w:styleId="Heading1">
    <w:name w:val="heading 1"/>
    <w:aliases w:val="Niveau 1,app heading 1,l1,H1,Proposition,Heading 11,Heading 1a,051,chapitre,chapter,Level 1,Level 11,h1,II+,I,ITT t1,H11,H12,H13,H14,H15,H16,H17,H18,H111,H121,H131,H141,H151,H161,H171,H19,H112,H122,H132,H142,H152,H162,H172,H181,H1111,H1211"/>
    <w:basedOn w:val="Normal"/>
    <w:next w:val="BodyText"/>
    <w:link w:val="Heading1Char"/>
    <w:qFormat/>
    <w:rsid w:val="00CD0367"/>
    <w:pPr>
      <w:keepNext/>
      <w:pageBreakBefore/>
      <w:numPr>
        <w:numId w:val="14"/>
      </w:numPr>
      <w:pBdr>
        <w:top w:val="single" w:sz="8" w:space="4" w:color="DC1E32"/>
        <w:bottom w:val="single" w:sz="8" w:space="3" w:color="DC1E32"/>
      </w:pBdr>
      <w:spacing w:after="240" w:line="240" w:lineRule="atLeast"/>
      <w:outlineLvl w:val="0"/>
    </w:pPr>
    <w:rPr>
      <w:rFonts w:cs="Arial"/>
      <w:b/>
      <w:bCs/>
      <w:caps/>
      <w:color w:val="000000"/>
      <w:kern w:val="32"/>
      <w:sz w:val="24"/>
    </w:rPr>
  </w:style>
  <w:style w:type="paragraph" w:styleId="Heading2">
    <w:name w:val="heading 2"/>
    <w:aliases w:val="Niveau 1 1,Head2A,2,H2,Titre 1.1,052,heading 2,Heading 2 Hidden,Titre 1.12,0521,Titre 1.13,0522,heading 21,Heading 2 Hidden1,Heading 21,H2-Heading 2,Header 2,l2,Header2,h2,22,heading2,H2-Heading 21,Header 21,l21,Header21,h21,221,heading21,l22"/>
    <w:basedOn w:val="Normal"/>
    <w:next w:val="BodyText"/>
    <w:qFormat/>
    <w:rsid w:val="00BE0CC0"/>
    <w:pPr>
      <w:keepNext/>
      <w:numPr>
        <w:ilvl w:val="1"/>
        <w:numId w:val="14"/>
      </w:numPr>
      <w:pBdr>
        <w:top w:val="single" w:sz="8" w:space="3" w:color="auto"/>
        <w:bottom w:val="single" w:sz="8" w:space="2" w:color="auto"/>
      </w:pBdr>
      <w:spacing w:before="300" w:after="240" w:line="240" w:lineRule="atLeast"/>
      <w:outlineLvl w:val="1"/>
    </w:pPr>
    <w:rPr>
      <w:rFonts w:cs="Arial"/>
      <w:b/>
      <w:bCs/>
      <w:iCs/>
      <w:color w:val="DC1E32"/>
      <w:sz w:val="24"/>
    </w:rPr>
  </w:style>
  <w:style w:type="paragraph" w:styleId="Heading3">
    <w:name w:val="heading 3"/>
    <w:aliases w:val="Niveau 1 1 1,h3,t3,H3,Titre 1.11,Headig3,LucHead3,Heading3,3,1.,Titre 31,t3.T3,3heading,Bold Head,bh,subhead,Level 1 - 1,Project 3,Proposa,H31,H32,H33,H34,H35,H36,Heading 31,Heading 32,Heading 33,Heading 34,Heading 35,Heading 36,Prophead 3,sub"/>
    <w:basedOn w:val="Normal"/>
    <w:next w:val="BodyText"/>
    <w:qFormat/>
    <w:rsid w:val="00BE0CC0"/>
    <w:pPr>
      <w:keepNext/>
      <w:numPr>
        <w:ilvl w:val="2"/>
        <w:numId w:val="14"/>
      </w:numPr>
      <w:pBdr>
        <w:top w:val="single" w:sz="8" w:space="3" w:color="747678"/>
      </w:pBdr>
      <w:spacing w:before="300" w:after="240" w:line="240" w:lineRule="atLeast"/>
      <w:outlineLvl w:val="2"/>
    </w:pPr>
    <w:rPr>
      <w:rFonts w:cs="Arial"/>
      <w:b/>
      <w:bCs/>
      <w:sz w:val="24"/>
    </w:rPr>
  </w:style>
  <w:style w:type="paragraph" w:styleId="Heading4">
    <w:name w:val="heading 4"/>
    <w:aliases w:val="Title Level 4"/>
    <w:basedOn w:val="Normal"/>
    <w:next w:val="BodyText"/>
    <w:qFormat/>
    <w:rsid w:val="00CD0367"/>
    <w:pPr>
      <w:keepNext/>
      <w:numPr>
        <w:ilvl w:val="3"/>
        <w:numId w:val="14"/>
      </w:numPr>
      <w:spacing w:before="240" w:after="240" w:line="240" w:lineRule="atLeast"/>
      <w:outlineLvl w:val="3"/>
    </w:pPr>
    <w:rPr>
      <w:rFonts w:cs="Arial"/>
      <w:b/>
      <w:bCs/>
      <w:color w:val="747678"/>
      <w:sz w:val="24"/>
      <w:szCs w:val="28"/>
    </w:rPr>
  </w:style>
  <w:style w:type="paragraph" w:styleId="Heading5">
    <w:name w:val="heading 5"/>
    <w:basedOn w:val="Normal"/>
    <w:next w:val="BodyText"/>
    <w:qFormat/>
    <w:rsid w:val="00422406"/>
    <w:pPr>
      <w:keepNext/>
      <w:numPr>
        <w:ilvl w:val="4"/>
        <w:numId w:val="14"/>
      </w:numPr>
      <w:spacing w:before="300" w:after="120" w:line="240" w:lineRule="atLeast"/>
      <w:outlineLvl w:val="4"/>
    </w:pPr>
    <w:rPr>
      <w:rFonts w:cs="Arial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254697"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54697"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Legal Level 1.1.1."/>
    <w:basedOn w:val="Normal"/>
    <w:next w:val="Normal"/>
    <w:qFormat/>
    <w:rsid w:val="00254697"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Legal Level 1.1.1.1."/>
    <w:basedOn w:val="Normal"/>
    <w:next w:val="Normal"/>
    <w:qFormat/>
    <w:rsid w:val="00254697"/>
    <w:pPr>
      <w:numPr>
        <w:ilvl w:val="8"/>
        <w:numId w:val="1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A219E"/>
    <w:pPr>
      <w:tabs>
        <w:tab w:val="right" w:pos="9070"/>
      </w:tabs>
      <w:spacing w:after="20" w:line="240" w:lineRule="auto"/>
    </w:pPr>
    <w:rPr>
      <w:rFonts w:cs="Helvetica"/>
      <w:caps/>
      <w:color w:val="FFFFFF"/>
      <w:szCs w:val="20"/>
    </w:rPr>
  </w:style>
  <w:style w:type="paragraph" w:styleId="Footer">
    <w:name w:val="footer"/>
    <w:basedOn w:val="Normal"/>
    <w:semiHidden/>
    <w:rsid w:val="006B7EA1"/>
    <w:pPr>
      <w:spacing w:line="240" w:lineRule="auto"/>
      <w:jc w:val="right"/>
    </w:pPr>
    <w:rPr>
      <w:b/>
      <w:caps/>
      <w:color w:val="DC1E32"/>
      <w:sz w:val="24"/>
    </w:rPr>
  </w:style>
  <w:style w:type="paragraph" w:styleId="NormalWeb">
    <w:name w:val="Normal (Web)"/>
    <w:basedOn w:val="Normal"/>
    <w:semiHidden/>
    <w:locked/>
    <w:rsid w:val="00790E5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uiPriority w:val="39"/>
    <w:rsid w:val="00467FE7"/>
    <w:pPr>
      <w:keepNext/>
      <w:pBdr>
        <w:top w:val="single" w:sz="8" w:space="1" w:color="1F497D" w:themeColor="text2"/>
        <w:bottom w:val="single" w:sz="8" w:space="3" w:color="1F497D" w:themeColor="text2"/>
        <w:between w:val="single" w:sz="8" w:space="1" w:color="1F497D" w:themeColor="text2"/>
      </w:pBdr>
      <w:tabs>
        <w:tab w:val="left" w:pos="400"/>
        <w:tab w:val="right" w:pos="9500"/>
      </w:tabs>
      <w:spacing w:before="120" w:after="120" w:line="300" w:lineRule="atLeast"/>
      <w:ind w:left="403" w:hanging="403"/>
    </w:pPr>
    <w:rPr>
      <w:b/>
      <w:caps/>
      <w:noProof/>
      <w:color w:val="000000"/>
    </w:rPr>
  </w:style>
  <w:style w:type="paragraph" w:styleId="TOC3">
    <w:name w:val="toc 3"/>
    <w:basedOn w:val="Normal"/>
    <w:next w:val="Normal"/>
    <w:uiPriority w:val="39"/>
    <w:rsid w:val="00727FE5"/>
    <w:pPr>
      <w:pBdr>
        <w:bottom w:val="single" w:sz="4" w:space="1" w:color="747678"/>
        <w:between w:val="single" w:sz="4" w:space="0" w:color="747678"/>
      </w:pBdr>
      <w:tabs>
        <w:tab w:val="left" w:pos="3100"/>
        <w:tab w:val="right" w:pos="9500"/>
      </w:tabs>
      <w:spacing w:before="60" w:after="60"/>
      <w:ind w:left="3101" w:hanging="799"/>
    </w:pPr>
    <w:rPr>
      <w:b/>
      <w:noProof/>
      <w:color w:val="747678"/>
      <w:szCs w:val="20"/>
    </w:rPr>
  </w:style>
  <w:style w:type="paragraph" w:styleId="TOC2">
    <w:name w:val="toc 2"/>
    <w:basedOn w:val="Normal"/>
    <w:next w:val="Normal"/>
    <w:uiPriority w:val="39"/>
    <w:rsid w:val="00727FE5"/>
    <w:pPr>
      <w:pBdr>
        <w:top w:val="single" w:sz="4" w:space="0" w:color="747678"/>
        <w:bottom w:val="single" w:sz="4" w:space="1" w:color="747678"/>
        <w:between w:val="single" w:sz="4" w:space="0" w:color="747678"/>
      </w:pBdr>
      <w:tabs>
        <w:tab w:val="left" w:pos="1700"/>
        <w:tab w:val="right" w:pos="9500"/>
      </w:tabs>
      <w:spacing w:before="60" w:after="60"/>
      <w:ind w:left="1700" w:hanging="697"/>
    </w:pPr>
    <w:rPr>
      <w:b/>
      <w:noProof/>
      <w:color w:val="747678"/>
      <w:szCs w:val="20"/>
    </w:rPr>
  </w:style>
  <w:style w:type="table" w:styleId="TableGrid">
    <w:name w:val="Table Grid"/>
    <w:basedOn w:val="TableNormal"/>
    <w:rsid w:val="00A61A46"/>
    <w:pPr>
      <w:spacing w:line="250" w:lineRule="atLeast"/>
    </w:pPr>
    <w:tblPr>
      <w:tblStyleRowBandSize w:val="1"/>
      <w:tblInd w:w="113" w:type="dxa"/>
      <w:tblBorders>
        <w:left w:val="single" w:sz="4" w:space="0" w:color="FFFFFF"/>
        <w:right w:val="single" w:sz="4" w:space="0" w:color="FFFFFF"/>
        <w:insideV w:val="single" w:sz="12" w:space="0" w:color="FFFFFF"/>
      </w:tblBorders>
    </w:tblPr>
    <w:tblStylePr w:type="firstRow"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solid" w:color="E2001F" w:fill="009600"/>
      </w:tc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FootnoteText">
    <w:name w:val="footnote text"/>
    <w:basedOn w:val="Normal"/>
    <w:semiHidden/>
    <w:locked/>
    <w:rsid w:val="00495EF1"/>
    <w:pPr>
      <w:spacing w:line="280" w:lineRule="atLeast"/>
      <w:ind w:left="3289"/>
    </w:pPr>
    <w:rPr>
      <w:color w:val="747678"/>
      <w:sz w:val="24"/>
      <w:szCs w:val="20"/>
    </w:rPr>
  </w:style>
  <w:style w:type="character" w:styleId="FootnoteReference">
    <w:name w:val="footnote reference"/>
    <w:basedOn w:val="DefaultParagraphFont"/>
    <w:semiHidden/>
    <w:rsid w:val="00A6018C"/>
    <w:rPr>
      <w:vertAlign w:val="superscript"/>
    </w:rPr>
  </w:style>
  <w:style w:type="paragraph" w:customStyle="1" w:styleId="Contents">
    <w:name w:val="Contents"/>
    <w:basedOn w:val="Normal"/>
    <w:next w:val="BodyText"/>
    <w:semiHidden/>
    <w:locked/>
    <w:rsid w:val="00BF6033"/>
    <w:pPr>
      <w:spacing w:after="240"/>
    </w:pPr>
    <w:rPr>
      <w:b/>
      <w:color w:val="DC1E32"/>
      <w:sz w:val="32"/>
    </w:rPr>
  </w:style>
  <w:style w:type="paragraph" w:styleId="ListBullet">
    <w:name w:val="List Bullet"/>
    <w:basedOn w:val="Normal"/>
    <w:rsid w:val="00E10C3D"/>
    <w:pPr>
      <w:numPr>
        <w:numId w:val="11"/>
      </w:numPr>
      <w:spacing w:before="160" w:after="160" w:line="300" w:lineRule="atLeast"/>
      <w:contextualSpacing/>
    </w:pPr>
    <w:rPr>
      <w:b/>
      <w:color w:val="747678"/>
      <w:sz w:val="24"/>
    </w:rPr>
  </w:style>
  <w:style w:type="paragraph" w:styleId="ListBullet2">
    <w:name w:val="List Bullet 2"/>
    <w:basedOn w:val="Normal"/>
    <w:rsid w:val="00E10C3D"/>
    <w:pPr>
      <w:numPr>
        <w:numId w:val="12"/>
      </w:numPr>
      <w:spacing w:before="160" w:after="160" w:line="300" w:lineRule="atLeast"/>
      <w:ind w:left="1163" w:hanging="312"/>
      <w:contextualSpacing/>
    </w:pPr>
    <w:rPr>
      <w:rFonts w:cs="Arial"/>
      <w:b/>
      <w:color w:val="747678"/>
      <w:sz w:val="24"/>
    </w:rPr>
  </w:style>
  <w:style w:type="paragraph" w:styleId="TOC4">
    <w:name w:val="toc 4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601" w:right="680"/>
    </w:pPr>
    <w:rPr>
      <w:rFonts w:ascii="Verdana" w:hAnsi="Verdana"/>
      <w:sz w:val="18"/>
    </w:rPr>
  </w:style>
  <w:style w:type="paragraph" w:styleId="TOC5">
    <w:name w:val="toc 5"/>
    <w:basedOn w:val="Normal"/>
    <w:next w:val="Normal"/>
    <w:autoRedefine/>
    <w:semiHidden/>
    <w:rsid w:val="0031251C"/>
    <w:pPr>
      <w:tabs>
        <w:tab w:val="right" w:leader="dot" w:pos="9060"/>
      </w:tabs>
      <w:spacing w:line="240" w:lineRule="atLeast"/>
      <w:ind w:left="799" w:right="680"/>
    </w:pPr>
    <w:rPr>
      <w:rFonts w:ascii="Verdana" w:hAnsi="Verdana"/>
      <w:sz w:val="18"/>
    </w:rPr>
  </w:style>
  <w:style w:type="numbering" w:styleId="111111">
    <w:name w:val="Outline List 2"/>
    <w:basedOn w:val="NoList"/>
    <w:semiHidden/>
    <w:locked/>
    <w:rsid w:val="00254697"/>
    <w:pPr>
      <w:numPr>
        <w:numId w:val="1"/>
      </w:numPr>
    </w:pPr>
  </w:style>
  <w:style w:type="numbering" w:styleId="1ai">
    <w:name w:val="Outline List 1"/>
    <w:basedOn w:val="NoList"/>
    <w:semiHidden/>
    <w:locked/>
    <w:rsid w:val="00254697"/>
    <w:pPr>
      <w:numPr>
        <w:numId w:val="2"/>
      </w:numPr>
    </w:pPr>
  </w:style>
  <w:style w:type="character" w:styleId="Emphasis">
    <w:name w:val="Emphasis"/>
    <w:basedOn w:val="DefaultParagraphFont"/>
    <w:qFormat/>
    <w:locked/>
    <w:rsid w:val="00254697"/>
    <w:rPr>
      <w:i/>
      <w:iCs/>
    </w:rPr>
  </w:style>
  <w:style w:type="character" w:styleId="HTMLAcronym">
    <w:name w:val="HTML Acronym"/>
    <w:basedOn w:val="DefaultParagraphFont"/>
    <w:semiHidden/>
    <w:locked/>
    <w:rsid w:val="00254697"/>
  </w:style>
  <w:style w:type="paragraph" w:styleId="EnvelopeAddress">
    <w:name w:val="envelope address"/>
    <w:basedOn w:val="Normal"/>
    <w:semiHidden/>
    <w:locked/>
    <w:rsid w:val="00254697"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EnvelopeReturn">
    <w:name w:val="envelope return"/>
    <w:basedOn w:val="Normal"/>
    <w:semiHidden/>
    <w:locked/>
    <w:rsid w:val="00254697"/>
    <w:rPr>
      <w:rFonts w:cs="Arial"/>
      <w:szCs w:val="20"/>
    </w:rPr>
  </w:style>
  <w:style w:type="paragraph" w:styleId="HTMLAddress">
    <w:name w:val="HTML Address"/>
    <w:basedOn w:val="Normal"/>
    <w:semiHidden/>
    <w:locked/>
    <w:rsid w:val="00254697"/>
    <w:rPr>
      <w:i/>
      <w:iCs/>
    </w:rPr>
  </w:style>
  <w:style w:type="numbering" w:styleId="ArticleSection">
    <w:name w:val="Outline List 3"/>
    <w:basedOn w:val="NoList"/>
    <w:semiHidden/>
    <w:locked/>
    <w:rsid w:val="00254697"/>
    <w:pPr>
      <w:numPr>
        <w:numId w:val="3"/>
      </w:numPr>
    </w:pPr>
  </w:style>
  <w:style w:type="character" w:styleId="HTMLCite">
    <w:name w:val="HTML Cite"/>
    <w:basedOn w:val="DefaultParagraphFont"/>
    <w:semiHidden/>
    <w:locked/>
    <w:rsid w:val="00254697"/>
    <w:rPr>
      <w:i/>
      <w:iCs/>
    </w:rPr>
  </w:style>
  <w:style w:type="table" w:styleId="TableClassic1">
    <w:name w:val="Table Classic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254697"/>
    <w:pPr>
      <w:spacing w:line="25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table" w:styleId="TableColumns1">
    <w:name w:val="Table Columns 1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254697"/>
    <w:pPr>
      <w:spacing w:line="25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254697"/>
    <w:pPr>
      <w:spacing w:line="25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254697"/>
    <w:pPr>
      <w:spacing w:line="25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rful1">
    <w:name w:val="Table Colorful 1"/>
    <w:basedOn w:val="TableNormal"/>
    <w:semiHidden/>
    <w:locked/>
    <w:rsid w:val="00254697"/>
    <w:pPr>
      <w:spacing w:line="25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254697"/>
    <w:pPr>
      <w:spacing w:line="25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254697"/>
    <w:pPr>
      <w:spacing w:line="25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locked/>
    <w:rsid w:val="00254697"/>
    <w:pPr>
      <w:spacing w:line="25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">
    <w:name w:val="Body Text"/>
    <w:aliases w:val="Corps de texte Car Car Car"/>
    <w:basedOn w:val="Normal"/>
    <w:link w:val="BodyTextChar"/>
    <w:rsid w:val="00861ED8"/>
    <w:pPr>
      <w:suppressAutoHyphens w:val="0"/>
      <w:spacing w:line="300" w:lineRule="atLeast"/>
    </w:pPr>
    <w:rPr>
      <w:sz w:val="24"/>
    </w:rPr>
  </w:style>
  <w:style w:type="paragraph" w:styleId="BodyText2">
    <w:name w:val="Body Text 2"/>
    <w:basedOn w:val="Normal"/>
    <w:semiHidden/>
    <w:locked/>
    <w:rsid w:val="00254697"/>
    <w:pPr>
      <w:spacing w:after="120" w:line="480" w:lineRule="auto"/>
    </w:pPr>
  </w:style>
  <w:style w:type="paragraph" w:styleId="BodyText3">
    <w:name w:val="Body Text 3"/>
    <w:basedOn w:val="Normal"/>
    <w:semiHidden/>
    <w:locked/>
    <w:rsid w:val="00254697"/>
    <w:pPr>
      <w:spacing w:after="120"/>
    </w:pPr>
    <w:rPr>
      <w:sz w:val="16"/>
      <w:szCs w:val="16"/>
    </w:rPr>
  </w:style>
  <w:style w:type="paragraph" w:styleId="Date">
    <w:name w:val="Date"/>
    <w:basedOn w:val="Normal"/>
    <w:next w:val="BodyText"/>
    <w:rsid w:val="00313105"/>
    <w:pPr>
      <w:spacing w:before="780"/>
    </w:pPr>
    <w:rPr>
      <w:rFonts w:cs="Arial"/>
      <w:noProof/>
      <w:color w:val="000000"/>
      <w:szCs w:val="20"/>
      <w:lang w:val="en-GB"/>
    </w:rPr>
  </w:style>
  <w:style w:type="character" w:styleId="HTMLDefinition">
    <w:name w:val="HTML Definition"/>
    <w:basedOn w:val="DefaultParagraphFont"/>
    <w:semiHidden/>
    <w:locked/>
    <w:rsid w:val="00254697"/>
    <w:rPr>
      <w:i/>
      <w:iCs/>
    </w:rPr>
  </w:style>
  <w:style w:type="table" w:styleId="Table3Deffects2">
    <w:name w:val="Table 3D effects 2"/>
    <w:basedOn w:val="TableNormal"/>
    <w:semiHidden/>
    <w:locked/>
    <w:rsid w:val="00254697"/>
    <w:pPr>
      <w:spacing w:line="25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locked/>
    <w:rsid w:val="00254697"/>
    <w:pPr>
      <w:spacing w:line="25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254697"/>
    <w:pPr>
      <w:spacing w:line="25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locked/>
    <w:rsid w:val="00254697"/>
    <w:pPr>
      <w:spacing w:line="25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locked/>
    <w:rsid w:val="00254697"/>
    <w:rPr>
      <w:b/>
      <w:bCs/>
    </w:rPr>
  </w:style>
  <w:style w:type="paragraph" w:styleId="MessageHeader">
    <w:name w:val="Message Header"/>
    <w:basedOn w:val="Normal"/>
    <w:semiHidden/>
    <w:locked/>
    <w:rsid w:val="00254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HTMLSample">
    <w:name w:val="HTML Sample"/>
    <w:basedOn w:val="DefaultParagraphFont"/>
    <w:semiHidden/>
    <w:locked/>
    <w:rsid w:val="00254697"/>
    <w:rPr>
      <w:rFonts w:ascii="Courier New" w:hAnsi="Courier New" w:cs="Courier New"/>
    </w:rPr>
  </w:style>
  <w:style w:type="paragraph" w:styleId="Closing">
    <w:name w:val="Closing"/>
    <w:basedOn w:val="Normal"/>
    <w:semiHidden/>
    <w:locked/>
    <w:rsid w:val="00254697"/>
    <w:pPr>
      <w:ind w:left="4252"/>
    </w:pPr>
  </w:style>
  <w:style w:type="table" w:styleId="TableGrid1">
    <w:name w:val="Table Grid 1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rsid w:val="00254697"/>
    <w:pPr>
      <w:spacing w:line="25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254697"/>
    <w:pPr>
      <w:spacing w:line="25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254697"/>
    <w:pPr>
      <w:spacing w:line="25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semiHidden/>
    <w:rsid w:val="00857C51"/>
    <w:rPr>
      <w:color w:val="DC1E32"/>
      <w:u w:val="none"/>
    </w:rPr>
  </w:style>
  <w:style w:type="paragraph" w:styleId="List">
    <w:name w:val="List"/>
    <w:basedOn w:val="Normal"/>
    <w:semiHidden/>
    <w:rsid w:val="00254697"/>
    <w:pPr>
      <w:ind w:left="283" w:hanging="283"/>
    </w:pPr>
  </w:style>
  <w:style w:type="paragraph" w:styleId="List2">
    <w:name w:val="List 2"/>
    <w:basedOn w:val="Normal"/>
    <w:semiHidden/>
    <w:rsid w:val="00254697"/>
    <w:pPr>
      <w:ind w:left="566" w:hanging="283"/>
    </w:pPr>
  </w:style>
  <w:style w:type="paragraph" w:styleId="List3">
    <w:name w:val="List 3"/>
    <w:basedOn w:val="Normal"/>
    <w:semiHidden/>
    <w:rsid w:val="00254697"/>
    <w:pPr>
      <w:ind w:left="849" w:hanging="283"/>
    </w:pPr>
  </w:style>
  <w:style w:type="paragraph" w:styleId="List4">
    <w:name w:val="List 4"/>
    <w:basedOn w:val="Normal"/>
    <w:semiHidden/>
    <w:rsid w:val="00254697"/>
    <w:pPr>
      <w:ind w:left="1132" w:hanging="283"/>
    </w:pPr>
  </w:style>
  <w:style w:type="paragraph" w:styleId="List5">
    <w:name w:val="List 5"/>
    <w:basedOn w:val="Normal"/>
    <w:semiHidden/>
    <w:rsid w:val="00254697"/>
    <w:pPr>
      <w:ind w:left="1415" w:hanging="283"/>
    </w:pPr>
  </w:style>
  <w:style w:type="paragraph" w:styleId="ListNumber">
    <w:name w:val="List Number"/>
    <w:basedOn w:val="Normal"/>
    <w:rsid w:val="005B2479"/>
    <w:pPr>
      <w:numPr>
        <w:numId w:val="4"/>
      </w:numPr>
      <w:tabs>
        <w:tab w:val="left" w:pos="284"/>
      </w:tabs>
      <w:spacing w:line="300" w:lineRule="atLeast"/>
    </w:pPr>
    <w:rPr>
      <w:color w:val="747678"/>
      <w:sz w:val="24"/>
    </w:rPr>
  </w:style>
  <w:style w:type="paragraph" w:styleId="ListNumber2">
    <w:name w:val="List Number 2"/>
    <w:basedOn w:val="Normal"/>
    <w:semiHidden/>
    <w:rsid w:val="00254697"/>
    <w:pPr>
      <w:numPr>
        <w:numId w:val="5"/>
      </w:numPr>
    </w:pPr>
  </w:style>
  <w:style w:type="paragraph" w:styleId="ListNumber3">
    <w:name w:val="List Number 3"/>
    <w:basedOn w:val="Normal"/>
    <w:semiHidden/>
    <w:rsid w:val="00254697"/>
    <w:pPr>
      <w:numPr>
        <w:numId w:val="6"/>
      </w:numPr>
    </w:pPr>
  </w:style>
  <w:style w:type="paragraph" w:styleId="ListNumber4">
    <w:name w:val="List Number 4"/>
    <w:basedOn w:val="Normal"/>
    <w:semiHidden/>
    <w:rsid w:val="00254697"/>
    <w:pPr>
      <w:numPr>
        <w:numId w:val="7"/>
      </w:numPr>
    </w:pPr>
  </w:style>
  <w:style w:type="paragraph" w:styleId="ListNumber5">
    <w:name w:val="List Number 5"/>
    <w:basedOn w:val="Normal"/>
    <w:semiHidden/>
    <w:rsid w:val="00254697"/>
    <w:pPr>
      <w:numPr>
        <w:numId w:val="8"/>
      </w:numPr>
    </w:pPr>
  </w:style>
  <w:style w:type="paragraph" w:styleId="ListBullet3">
    <w:name w:val="List Bullet 3"/>
    <w:basedOn w:val="Normal"/>
    <w:rsid w:val="00E10C3D"/>
    <w:pPr>
      <w:numPr>
        <w:numId w:val="13"/>
      </w:numPr>
      <w:spacing w:before="120" w:after="120" w:line="300" w:lineRule="atLeast"/>
      <w:contextualSpacing/>
    </w:pPr>
    <w:rPr>
      <w:color w:val="747678"/>
      <w:sz w:val="24"/>
    </w:rPr>
  </w:style>
  <w:style w:type="paragraph" w:styleId="ListBullet4">
    <w:name w:val="List Bullet 4"/>
    <w:basedOn w:val="Normal"/>
    <w:semiHidden/>
    <w:rsid w:val="00254697"/>
    <w:pPr>
      <w:numPr>
        <w:numId w:val="9"/>
      </w:numPr>
    </w:pPr>
  </w:style>
  <w:style w:type="paragraph" w:styleId="ListBullet5">
    <w:name w:val="List Bullet 5"/>
    <w:basedOn w:val="Normal"/>
    <w:semiHidden/>
    <w:rsid w:val="00254697"/>
    <w:pPr>
      <w:numPr>
        <w:numId w:val="10"/>
      </w:numPr>
    </w:pPr>
  </w:style>
  <w:style w:type="paragraph" w:styleId="ListContinue">
    <w:name w:val="List Continue"/>
    <w:basedOn w:val="Normal"/>
    <w:semiHidden/>
    <w:rsid w:val="00254697"/>
    <w:pPr>
      <w:spacing w:after="120"/>
      <w:ind w:left="283"/>
    </w:pPr>
  </w:style>
  <w:style w:type="paragraph" w:styleId="ListContinue2">
    <w:name w:val="List Continue 2"/>
    <w:basedOn w:val="Normal"/>
    <w:semiHidden/>
    <w:rsid w:val="00254697"/>
    <w:pPr>
      <w:spacing w:after="120"/>
      <w:ind w:left="566"/>
    </w:pPr>
  </w:style>
  <w:style w:type="paragraph" w:styleId="ListContinue3">
    <w:name w:val="List Continue 3"/>
    <w:basedOn w:val="Normal"/>
    <w:semiHidden/>
    <w:rsid w:val="00254697"/>
    <w:pPr>
      <w:spacing w:after="120"/>
      <w:ind w:left="849"/>
    </w:pPr>
  </w:style>
  <w:style w:type="paragraph" w:styleId="ListContinue4">
    <w:name w:val="List Continue 4"/>
    <w:basedOn w:val="Normal"/>
    <w:semiHidden/>
    <w:rsid w:val="00254697"/>
    <w:pPr>
      <w:spacing w:after="120"/>
      <w:ind w:left="1132"/>
    </w:pPr>
  </w:style>
  <w:style w:type="paragraph" w:styleId="ListContinue5">
    <w:name w:val="List Continue 5"/>
    <w:basedOn w:val="Normal"/>
    <w:semiHidden/>
    <w:rsid w:val="00254697"/>
    <w:pPr>
      <w:spacing w:after="120"/>
      <w:ind w:left="1415"/>
    </w:pPr>
  </w:style>
  <w:style w:type="character" w:styleId="HTMLTypewriter">
    <w:name w:val="HTML Typewriter"/>
    <w:basedOn w:val="DefaultParagraphFont"/>
    <w:semiHidden/>
    <w:locked/>
    <w:rsid w:val="0025469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254697"/>
    <w:pPr>
      <w:spacing w:after="120"/>
      <w:ind w:left="1440" w:right="1440"/>
    </w:pPr>
  </w:style>
  <w:style w:type="character" w:styleId="LineNumber">
    <w:name w:val="line number"/>
    <w:basedOn w:val="DefaultParagraphFont"/>
    <w:semiHidden/>
    <w:rsid w:val="00254697"/>
  </w:style>
  <w:style w:type="character" w:styleId="PageNumber">
    <w:name w:val="page number"/>
    <w:basedOn w:val="DefaultParagraphFont"/>
    <w:semiHidden/>
    <w:rsid w:val="006B7EA1"/>
    <w:rPr>
      <w:rFonts w:ascii="Arial" w:hAnsi="Arial"/>
      <w:b/>
      <w:color w:val="DC1E32"/>
      <w:sz w:val="24"/>
    </w:rPr>
  </w:style>
  <w:style w:type="table" w:styleId="TableSubtle1">
    <w:name w:val="Table Subtle 1"/>
    <w:basedOn w:val="TableNormal"/>
    <w:semiHidden/>
    <w:locked/>
    <w:rsid w:val="00254697"/>
    <w:pPr>
      <w:spacing w:line="25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254697"/>
    <w:pPr>
      <w:spacing w:line="25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Professional">
    <w:name w:val="Table Professional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FirstIndent">
    <w:name w:val="Body Text First Indent"/>
    <w:basedOn w:val="BodyText"/>
    <w:semiHidden/>
    <w:locked/>
    <w:rsid w:val="00254697"/>
    <w:pPr>
      <w:ind w:firstLine="210"/>
    </w:pPr>
  </w:style>
  <w:style w:type="paragraph" w:styleId="BodyTextIndent">
    <w:name w:val="Body Text Indent"/>
    <w:basedOn w:val="Normal"/>
    <w:semiHidden/>
    <w:locked/>
    <w:rsid w:val="00254697"/>
    <w:pPr>
      <w:spacing w:after="120"/>
      <w:ind w:left="283"/>
    </w:pPr>
  </w:style>
  <w:style w:type="paragraph" w:styleId="BodyTextIndent2">
    <w:name w:val="Body Text Indent 2"/>
    <w:basedOn w:val="Normal"/>
    <w:semiHidden/>
    <w:locked/>
    <w:rsid w:val="00254697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locked/>
    <w:rsid w:val="00254697"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semiHidden/>
    <w:locked/>
    <w:rsid w:val="00254697"/>
    <w:pPr>
      <w:ind w:firstLine="210"/>
    </w:pPr>
  </w:style>
  <w:style w:type="paragraph" w:styleId="NormalIndent">
    <w:name w:val="Normal Indent"/>
    <w:basedOn w:val="Normal"/>
    <w:semiHidden/>
    <w:locked/>
    <w:rsid w:val="00254697"/>
    <w:pPr>
      <w:ind w:left="567"/>
    </w:pPr>
  </w:style>
  <w:style w:type="paragraph" w:styleId="Salutation">
    <w:name w:val="Salutation"/>
    <w:basedOn w:val="Normal"/>
    <w:next w:val="Normal"/>
    <w:semiHidden/>
    <w:locked/>
    <w:rsid w:val="00254697"/>
  </w:style>
  <w:style w:type="paragraph" w:styleId="Signature">
    <w:name w:val="Signature"/>
    <w:basedOn w:val="Normal"/>
    <w:semiHidden/>
    <w:locked/>
    <w:rsid w:val="00254697"/>
    <w:pPr>
      <w:ind w:left="4252"/>
    </w:pPr>
  </w:style>
  <w:style w:type="paragraph" w:styleId="E-mailSignature">
    <w:name w:val="E-mail Signature"/>
    <w:basedOn w:val="Normal"/>
    <w:semiHidden/>
    <w:locked/>
    <w:rsid w:val="00254697"/>
  </w:style>
  <w:style w:type="table" w:styleId="TableSimple1">
    <w:name w:val="Table Simple 1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254697"/>
    <w:pPr>
      <w:spacing w:line="25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254697"/>
    <w:pPr>
      <w:spacing w:line="25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lainText">
    <w:name w:val="Plain Text"/>
    <w:basedOn w:val="Normal"/>
    <w:semiHidden/>
    <w:locked/>
    <w:rsid w:val="00254697"/>
    <w:rPr>
      <w:rFonts w:ascii="Courier New" w:hAnsi="Courier New" w:cs="Courier New"/>
      <w:szCs w:val="20"/>
    </w:rPr>
  </w:style>
  <w:style w:type="table" w:styleId="TableTheme">
    <w:name w:val="Table Theme"/>
    <w:basedOn w:val="TableNormal"/>
    <w:semiHidden/>
    <w:locked/>
    <w:rsid w:val="00254697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semiHidden/>
    <w:locked/>
    <w:rsid w:val="00254697"/>
  </w:style>
  <w:style w:type="character" w:styleId="HTMLVariable">
    <w:name w:val="HTML Variable"/>
    <w:basedOn w:val="DefaultParagraphFont"/>
    <w:semiHidden/>
    <w:locked/>
    <w:rsid w:val="00254697"/>
    <w:rPr>
      <w:i/>
      <w:iCs/>
    </w:rPr>
  </w:style>
  <w:style w:type="table" w:styleId="TableWeb1">
    <w:name w:val="Table Web 1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254697"/>
    <w:pPr>
      <w:spacing w:line="25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BodyText"/>
    <w:qFormat/>
    <w:rsid w:val="001D4EAB"/>
    <w:pPr>
      <w:spacing w:before="40"/>
    </w:pPr>
    <w:rPr>
      <w:rFonts w:cs="Arial"/>
      <w:color w:val="FFFFFF"/>
      <w:sz w:val="40"/>
      <w:szCs w:val="40"/>
    </w:rPr>
  </w:style>
  <w:style w:type="paragraph" w:styleId="Title">
    <w:name w:val="Title"/>
    <w:basedOn w:val="Normal"/>
    <w:next w:val="BodyText"/>
    <w:qFormat/>
    <w:rsid w:val="001D4EAB"/>
    <w:rPr>
      <w:rFonts w:cs="Arial"/>
      <w:color w:val="DC1E32"/>
      <w:kern w:val="28"/>
      <w:sz w:val="60"/>
      <w:szCs w:val="60"/>
    </w:rPr>
  </w:style>
  <w:style w:type="paragraph" w:styleId="TOC8">
    <w:name w:val="toc 8"/>
    <w:basedOn w:val="Normal"/>
    <w:next w:val="Normal"/>
    <w:uiPriority w:val="39"/>
    <w:rsid w:val="00AE14F6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caps/>
      <w:noProof/>
      <w:color w:val="DC1E32"/>
      <w:szCs w:val="20"/>
    </w:rPr>
  </w:style>
  <w:style w:type="paragraph" w:styleId="TOC9">
    <w:name w:val="toc 9"/>
    <w:basedOn w:val="Normal"/>
    <w:next w:val="Normal"/>
    <w:uiPriority w:val="39"/>
    <w:rsid w:val="00245A37"/>
    <w:pPr>
      <w:pBdr>
        <w:top w:val="single" w:sz="8" w:space="1" w:color="DC1E32"/>
        <w:bottom w:val="single" w:sz="8" w:space="3" w:color="DC1E32"/>
        <w:between w:val="single" w:sz="8" w:space="1" w:color="DC1E32"/>
      </w:pBdr>
      <w:tabs>
        <w:tab w:val="right" w:pos="9500"/>
      </w:tabs>
      <w:spacing w:before="120" w:after="120" w:line="300" w:lineRule="atLeast"/>
    </w:pPr>
    <w:rPr>
      <w:b/>
      <w:noProof/>
      <w:color w:val="DC1E32"/>
    </w:rPr>
  </w:style>
  <w:style w:type="paragraph" w:customStyle="1" w:styleId="Enhancement-Title">
    <w:name w:val="Enhancement - Title"/>
    <w:basedOn w:val="Enhancement-Text"/>
    <w:next w:val="Enhancement-Text"/>
    <w:rsid w:val="009025E0"/>
    <w:pPr>
      <w:pBdr>
        <w:top w:val="single" w:sz="36" w:space="2" w:color="auto"/>
        <w:left w:val="single" w:sz="36" w:space="4" w:color="auto"/>
        <w:bottom w:val="single" w:sz="36" w:space="2" w:color="auto"/>
        <w:right w:val="single" w:sz="36" w:space="4" w:color="auto"/>
      </w:pBdr>
      <w:shd w:val="clear" w:color="auto" w:fill="000000"/>
      <w:spacing w:before="480"/>
    </w:pPr>
    <w:rPr>
      <w:b/>
      <w:color w:val="FFFFFF"/>
    </w:rPr>
  </w:style>
  <w:style w:type="paragraph" w:styleId="Caption">
    <w:name w:val="caption"/>
    <w:basedOn w:val="Normal"/>
    <w:next w:val="BodyText"/>
    <w:qFormat/>
    <w:rsid w:val="008007FC"/>
    <w:pPr>
      <w:keepNext/>
      <w:pBdr>
        <w:top w:val="single" w:sz="8" w:space="3" w:color="747678"/>
      </w:pBdr>
      <w:spacing w:before="360" w:after="120" w:line="240" w:lineRule="atLeast"/>
    </w:pPr>
    <w:rPr>
      <w:rFonts w:cs="Times"/>
      <w:b/>
      <w:bCs/>
      <w:color w:val="747678"/>
      <w:sz w:val="24"/>
      <w:szCs w:val="20"/>
    </w:rPr>
  </w:style>
  <w:style w:type="paragraph" w:customStyle="1" w:styleId="Headlinepresentation">
    <w:name w:val="Headline presentation"/>
    <w:basedOn w:val="Title"/>
    <w:next w:val="BodyText"/>
    <w:rsid w:val="004652D6"/>
    <w:rPr>
      <w:b/>
      <w:color w:val="FFFFFF"/>
      <w:sz w:val="32"/>
      <w:szCs w:val="32"/>
    </w:rPr>
  </w:style>
  <w:style w:type="paragraph" w:customStyle="1" w:styleId="Intertitle">
    <w:name w:val="Intertitle"/>
    <w:basedOn w:val="Normal"/>
    <w:next w:val="BodyText"/>
    <w:locked/>
    <w:rsid w:val="00392D2C"/>
    <w:pPr>
      <w:keepNext/>
      <w:pBdr>
        <w:top w:val="single" w:sz="8" w:space="2" w:color="747678"/>
        <w:bottom w:val="single" w:sz="8" w:space="4" w:color="747678"/>
      </w:pBdr>
      <w:spacing w:before="360" w:after="240" w:line="300" w:lineRule="atLeast"/>
    </w:pPr>
    <w:rPr>
      <w:rFonts w:eastAsia="SimSun"/>
      <w:b/>
      <w:bCs/>
      <w:color w:val="000000"/>
      <w:sz w:val="24"/>
    </w:rPr>
  </w:style>
  <w:style w:type="paragraph" w:customStyle="1" w:styleId="Preamble-Conclusion">
    <w:name w:val="Preamble - Conclusion"/>
    <w:basedOn w:val="Normal"/>
    <w:next w:val="BodyText"/>
    <w:locked/>
    <w:rsid w:val="006C2CC0"/>
    <w:pPr>
      <w:pageBreakBefore/>
      <w:spacing w:after="240"/>
    </w:pPr>
    <w:rPr>
      <w:b/>
      <w:bCs/>
      <w:color w:val="DC1E32"/>
      <w:sz w:val="28"/>
    </w:rPr>
  </w:style>
  <w:style w:type="paragraph" w:customStyle="1" w:styleId="Appendixtitle">
    <w:name w:val="Appendix title"/>
    <w:basedOn w:val="Normal"/>
    <w:next w:val="BodyText"/>
    <w:locked/>
    <w:rsid w:val="00E10C3D"/>
    <w:pPr>
      <w:pageBreakBefore/>
      <w:pBdr>
        <w:bottom w:val="single" w:sz="4" w:space="1" w:color="808080"/>
      </w:pBdr>
      <w:spacing w:after="240"/>
    </w:pPr>
    <w:rPr>
      <w:b/>
      <w:bCs/>
      <w:color w:val="DC1E32"/>
      <w:sz w:val="28"/>
    </w:rPr>
  </w:style>
  <w:style w:type="paragraph" w:customStyle="1" w:styleId="Enhancement-Text">
    <w:name w:val="Enhancement - Text"/>
    <w:basedOn w:val="BodyText"/>
    <w:next w:val="BodyText"/>
    <w:link w:val="Enhancement-TextCarCar"/>
    <w:locked/>
    <w:rsid w:val="00945B92"/>
    <w:pPr>
      <w:pBdr>
        <w:top w:val="single" w:sz="36" w:space="8" w:color="D3D3D3"/>
        <w:left w:val="single" w:sz="36" w:space="4" w:color="D3D3D3"/>
        <w:bottom w:val="single" w:sz="36" w:space="8" w:color="D3D3D3"/>
        <w:right w:val="single" w:sz="36" w:space="4" w:color="D3D3D3"/>
      </w:pBdr>
      <w:shd w:val="clear" w:color="auto" w:fill="D3D3D3"/>
      <w:ind w:left="170" w:right="170"/>
    </w:pPr>
  </w:style>
  <w:style w:type="character" w:customStyle="1" w:styleId="BodyTextChar">
    <w:name w:val="Body Text Char"/>
    <w:aliases w:val="Corps de texte Car Car Car Char"/>
    <w:basedOn w:val="DefaultParagraphFont"/>
    <w:link w:val="BodyText"/>
    <w:rsid w:val="00861ED8"/>
    <w:rPr>
      <w:rFonts w:ascii="Arial" w:hAnsi="Arial"/>
      <w:sz w:val="24"/>
      <w:szCs w:val="24"/>
      <w:lang w:val="en-US" w:eastAsia="fr-FR" w:bidi="ar-SA"/>
    </w:rPr>
  </w:style>
  <w:style w:type="character" w:customStyle="1" w:styleId="Enhancement-TextCarCar">
    <w:name w:val="Enhancement - Text Car Car"/>
    <w:basedOn w:val="BodyTextChar"/>
    <w:link w:val="Enhancement-Text"/>
    <w:rsid w:val="00945B92"/>
    <w:rPr>
      <w:rFonts w:ascii="Arial" w:hAnsi="Arial"/>
      <w:sz w:val="24"/>
      <w:szCs w:val="24"/>
      <w:lang w:val="en-US" w:eastAsia="fr-FR" w:bidi="ar-SA"/>
    </w:rPr>
  </w:style>
  <w:style w:type="paragraph" w:customStyle="1" w:styleId="BUSINESSDESCRIPTOR">
    <w:name w:val="BUSINESS DESCRIPTOR"/>
    <w:basedOn w:val="Subtitle"/>
    <w:next w:val="BodyText"/>
    <w:rsid w:val="004652D6"/>
    <w:rPr>
      <w:caps/>
      <w:sz w:val="20"/>
    </w:rPr>
  </w:style>
  <w:style w:type="paragraph" w:customStyle="1" w:styleId="Typeofdocument">
    <w:name w:val="Type of document"/>
    <w:basedOn w:val="BodyText"/>
    <w:next w:val="BodyText"/>
    <w:link w:val="TypeofdocumentCar"/>
    <w:rsid w:val="00365C4C"/>
    <w:pPr>
      <w:spacing w:before="240" w:after="180"/>
    </w:pPr>
    <w:rPr>
      <w:rFonts w:cs="Arial"/>
      <w:b/>
      <w:color w:val="DC1E32"/>
      <w:sz w:val="32"/>
      <w:szCs w:val="32"/>
      <w:lang w:val="en-GB"/>
    </w:rPr>
  </w:style>
  <w:style w:type="paragraph" w:customStyle="1" w:styleId="Findetableau">
    <w:name w:val="Fin de tableau"/>
    <w:basedOn w:val="BodyText"/>
    <w:next w:val="BodyText"/>
    <w:semiHidden/>
    <w:rsid w:val="00355631"/>
    <w:pPr>
      <w:spacing w:line="40" w:lineRule="exact"/>
    </w:pPr>
    <w:rPr>
      <w:rFonts w:cs="Times"/>
      <w:sz w:val="4"/>
    </w:rPr>
  </w:style>
  <w:style w:type="character" w:customStyle="1" w:styleId="TypeofdocumentCar">
    <w:name w:val="Type of document Car"/>
    <w:basedOn w:val="BodyTextChar"/>
    <w:link w:val="Typeofdocument"/>
    <w:rsid w:val="00365C4C"/>
    <w:rPr>
      <w:rFonts w:ascii="Arial" w:hAnsi="Arial" w:cs="Arial"/>
      <w:b/>
      <w:color w:val="DC1E32"/>
      <w:sz w:val="32"/>
      <w:szCs w:val="32"/>
      <w:lang w:val="en-GB" w:eastAsia="fr-FR" w:bidi="ar-SA"/>
    </w:rPr>
  </w:style>
  <w:style w:type="paragraph" w:customStyle="1" w:styleId="Data">
    <w:name w:val="Data"/>
    <w:basedOn w:val="BodyText"/>
    <w:link w:val="DataChar"/>
    <w:rsid w:val="004D530B"/>
    <w:pPr>
      <w:pBdr>
        <w:top w:val="single" w:sz="8" w:space="1" w:color="DC1E32"/>
        <w:bottom w:val="single" w:sz="8" w:space="6" w:color="DC1E32"/>
        <w:between w:val="single" w:sz="8" w:space="1" w:color="DC1E32"/>
      </w:pBdr>
      <w:spacing w:after="60"/>
      <w:ind w:right="3402"/>
    </w:pPr>
    <w:rPr>
      <w:b/>
      <w:color w:val="747678"/>
    </w:rPr>
  </w:style>
  <w:style w:type="paragraph" w:customStyle="1" w:styleId="ADP-Subtitle">
    <w:name w:val="ADP - Subtitle"/>
    <w:basedOn w:val="BodyText"/>
    <w:next w:val="BodyText"/>
    <w:rsid w:val="002E5ABA"/>
    <w:pPr>
      <w:spacing w:before="600"/>
    </w:pPr>
    <w:rPr>
      <w:b/>
      <w:sz w:val="32"/>
    </w:rPr>
  </w:style>
  <w:style w:type="paragraph" w:customStyle="1" w:styleId="Confidentiality-Text">
    <w:name w:val="Confidentiality - Text"/>
    <w:basedOn w:val="BodyText"/>
    <w:semiHidden/>
    <w:rsid w:val="00716628"/>
    <w:pPr>
      <w:spacing w:line="190" w:lineRule="atLeast"/>
    </w:pPr>
    <w:rPr>
      <w:b/>
      <w:color w:val="FFFFFF"/>
      <w:sz w:val="16"/>
      <w:szCs w:val="16"/>
    </w:rPr>
  </w:style>
  <w:style w:type="paragraph" w:customStyle="1" w:styleId="Confidentiality-Title">
    <w:name w:val="Confidentiality - Title"/>
    <w:basedOn w:val="Confidentiality-Text"/>
    <w:semiHidden/>
    <w:rsid w:val="00257736"/>
  </w:style>
  <w:style w:type="paragraph" w:customStyle="1" w:styleId="En-tte2">
    <w:name w:val="En-tête 2"/>
    <w:basedOn w:val="Header"/>
    <w:semiHidden/>
    <w:rsid w:val="004A39D3"/>
    <w:pPr>
      <w:spacing w:before="160"/>
    </w:pPr>
    <w:rPr>
      <w:b/>
      <w:caps w:val="0"/>
      <w:noProof/>
      <w:sz w:val="32"/>
      <w:szCs w:val="32"/>
    </w:rPr>
  </w:style>
  <w:style w:type="paragraph" w:customStyle="1" w:styleId="En-tte3">
    <w:name w:val="En-tête 3"/>
    <w:basedOn w:val="Header"/>
    <w:semiHidden/>
    <w:rsid w:val="00B33F12"/>
    <w:pPr>
      <w:ind w:left="3572"/>
    </w:pPr>
    <w:rPr>
      <w:b/>
      <w:caps w:val="0"/>
      <w:color w:val="000000"/>
      <w:sz w:val="32"/>
      <w:szCs w:val="32"/>
    </w:rPr>
  </w:style>
  <w:style w:type="paragraph" w:customStyle="1" w:styleId="Headertext">
    <w:name w:val="Header text"/>
    <w:basedOn w:val="BodyText"/>
    <w:rsid w:val="006C2CC0"/>
    <w:pPr>
      <w:spacing w:line="360" w:lineRule="atLeast"/>
    </w:pPr>
    <w:rPr>
      <w:b/>
    </w:rPr>
  </w:style>
  <w:style w:type="paragraph" w:customStyle="1" w:styleId="Insert-Text">
    <w:name w:val="Insert - Text"/>
    <w:basedOn w:val="Normal"/>
    <w:rsid w:val="00A50DF1"/>
    <w:rPr>
      <w:color w:val="FFFFFF"/>
      <w:sz w:val="24"/>
    </w:rPr>
  </w:style>
  <w:style w:type="paragraph" w:customStyle="1" w:styleId="Insert-Title">
    <w:name w:val="Insert - Title"/>
    <w:basedOn w:val="Insert-Text"/>
    <w:rsid w:val="00A50DF1"/>
    <w:rPr>
      <w:b/>
    </w:rPr>
  </w:style>
  <w:style w:type="table" w:customStyle="1" w:styleId="Grilledutableau2">
    <w:name w:val="Grille du tableau 2"/>
    <w:basedOn w:val="TableGrid"/>
    <w:rsid w:val="00E57EAF"/>
    <w:pPr>
      <w:jc w:val="right"/>
    </w:pPr>
    <w:tblPr/>
    <w:tblStylePr w:type="firstRow">
      <w:pPr>
        <w:wordWrap/>
        <w:jc w:val="left"/>
      </w:pPr>
      <w:rPr>
        <w:b/>
        <w:i w:val="0"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E2001F" w:fill="839DC9"/>
      </w:tcPr>
    </w:tblStylePr>
    <w:tblStylePr w:type="lastRow">
      <w:rPr>
        <w:b/>
        <w:i w:val="0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CAD5E8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D3D2C3"/>
      </w:tcPr>
    </w:tblStylePr>
    <w:tblStylePr w:type="band2Horz"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12" w:space="0" w:color="FFFFFF"/>
          <w:tl2br w:val="nil"/>
          <w:tr2bl w:val="nil"/>
        </w:tcBorders>
        <w:shd w:val="clear" w:color="auto" w:fill="E4E3DC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3F69"/>
    <w:pPr>
      <w:keepLines/>
      <w:pageBreakBefore w:val="0"/>
      <w:numPr>
        <w:numId w:val="0"/>
      </w:numPr>
      <w:pBdr>
        <w:top w:val="none" w:sz="0" w:space="0" w:color="auto"/>
        <w:bottom w:val="none" w:sz="0" w:space="0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fr-FR" w:eastAsia="en-US"/>
    </w:rPr>
  </w:style>
  <w:style w:type="character" w:styleId="PlaceholderText">
    <w:name w:val="Placeholder Text"/>
    <w:basedOn w:val="DefaultParagraphFont"/>
    <w:uiPriority w:val="99"/>
    <w:semiHidden/>
    <w:rsid w:val="000C608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D64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0D6A"/>
    <w:pPr>
      <w:widowControl w:val="0"/>
      <w:spacing w:line="240" w:lineRule="auto"/>
      <w:ind w:left="720"/>
    </w:pPr>
    <w:rPr>
      <w:rFonts w:eastAsia="Arial Unicode MS" w:cs="Tahoma"/>
      <w:lang w:eastAsia="en-US" w:bidi="en-US"/>
    </w:rPr>
  </w:style>
  <w:style w:type="paragraph" w:styleId="BalloonText">
    <w:name w:val="Balloon Text"/>
    <w:basedOn w:val="Normal"/>
    <w:link w:val="BalloonTextChar"/>
    <w:locked/>
    <w:rsid w:val="002348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480B"/>
    <w:rPr>
      <w:rFonts w:ascii="Tahoma" w:hAnsi="Tahoma" w:cs="Tahoma"/>
      <w:sz w:val="16"/>
      <w:szCs w:val="16"/>
      <w:lang w:val="en-US"/>
    </w:rPr>
  </w:style>
  <w:style w:type="paragraph" w:customStyle="1" w:styleId="TableContents">
    <w:name w:val="Table Contents"/>
    <w:basedOn w:val="Normal"/>
    <w:autoRedefine/>
    <w:rsid w:val="00B742B4"/>
    <w:pPr>
      <w:widowControl w:val="0"/>
      <w:suppressLineNumbers/>
      <w:spacing w:before="60" w:after="60" w:line="240" w:lineRule="auto"/>
      <w:contextualSpacing/>
    </w:pPr>
    <w:rPr>
      <w:rFonts w:eastAsia="Arial Unicode MS" w:cs="Tahoma"/>
      <w:szCs w:val="20"/>
      <w:lang w:val="nl-NL" w:eastAsia="en-US" w:bidi="en-US"/>
    </w:rPr>
  </w:style>
  <w:style w:type="paragraph" w:customStyle="1" w:styleId="Style1">
    <w:name w:val="Style1"/>
    <w:basedOn w:val="Data"/>
    <w:link w:val="Style1Char"/>
    <w:qFormat/>
    <w:rsid w:val="008D0DFF"/>
    <w:pPr>
      <w:pBdr>
        <w:top w:val="single" w:sz="8" w:space="1" w:color="4F81BD" w:themeColor="accent1"/>
        <w:bottom w:val="single" w:sz="8" w:space="6" w:color="4F81BD" w:themeColor="accent1"/>
        <w:between w:val="single" w:sz="8" w:space="1" w:color="4F81BD" w:themeColor="accent1"/>
      </w:pBdr>
    </w:pPr>
    <w:rPr>
      <w:rFonts w:cs="Arial"/>
    </w:rPr>
  </w:style>
  <w:style w:type="paragraph" w:customStyle="1" w:styleId="Style2">
    <w:name w:val="Style2"/>
    <w:basedOn w:val="Style1"/>
    <w:link w:val="Style2Char"/>
    <w:qFormat/>
    <w:rsid w:val="008D0DFF"/>
    <w:pPr>
      <w:pBdr>
        <w:top w:val="single" w:sz="8" w:space="1" w:color="1F497D" w:themeColor="text2"/>
        <w:bottom w:val="single" w:sz="8" w:space="6" w:color="1F497D" w:themeColor="text2"/>
        <w:between w:val="single" w:sz="8" w:space="1" w:color="1F497D" w:themeColor="text2"/>
      </w:pBdr>
    </w:pPr>
  </w:style>
  <w:style w:type="character" w:customStyle="1" w:styleId="DataChar">
    <w:name w:val="Data Char"/>
    <w:basedOn w:val="BodyTextChar"/>
    <w:link w:val="Data"/>
    <w:rsid w:val="008D0DFF"/>
    <w:rPr>
      <w:rFonts w:ascii="Arial" w:hAnsi="Arial"/>
      <w:b/>
      <w:color w:val="747678"/>
      <w:sz w:val="24"/>
      <w:szCs w:val="24"/>
      <w:lang w:val="en-US" w:eastAsia="fr-FR" w:bidi="ar-SA"/>
    </w:rPr>
  </w:style>
  <w:style w:type="character" w:customStyle="1" w:styleId="Style1Char">
    <w:name w:val="Style1 Char"/>
    <w:basedOn w:val="DataChar"/>
    <w:link w:val="Style1"/>
    <w:rsid w:val="008D0DFF"/>
    <w:rPr>
      <w:rFonts w:ascii="Arial" w:hAnsi="Arial" w:cs="Arial"/>
      <w:b/>
      <w:color w:val="747678"/>
      <w:sz w:val="24"/>
      <w:szCs w:val="24"/>
      <w:lang w:val="en-US" w:eastAsia="fr-FR" w:bidi="ar-SA"/>
    </w:rPr>
  </w:style>
  <w:style w:type="table" w:styleId="TableGridLight">
    <w:name w:val="Grid Table Light"/>
    <w:basedOn w:val="TableNormal"/>
    <w:uiPriority w:val="40"/>
    <w:rsid w:val="000B0A6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tyle2Char">
    <w:name w:val="Style2 Char"/>
    <w:basedOn w:val="Style1Char"/>
    <w:link w:val="Style2"/>
    <w:rsid w:val="008D0DFF"/>
    <w:rPr>
      <w:rFonts w:ascii="Arial" w:hAnsi="Arial" w:cs="Arial"/>
      <w:b/>
      <w:color w:val="747678"/>
      <w:sz w:val="24"/>
      <w:szCs w:val="24"/>
      <w:lang w:val="en-US" w:eastAsia="fr-FR" w:bidi="ar-SA"/>
    </w:rPr>
  </w:style>
  <w:style w:type="table" w:styleId="PlainTable1">
    <w:name w:val="Plain Table 1"/>
    <w:basedOn w:val="TableNormal"/>
    <w:uiPriority w:val="41"/>
    <w:rsid w:val="000B0A6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B0A6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tyle3">
    <w:name w:val="Style3"/>
    <w:basedOn w:val="Heading1"/>
    <w:link w:val="Style3Char"/>
    <w:qFormat/>
    <w:rsid w:val="00467FE7"/>
    <w:pPr>
      <w:pBdr>
        <w:top w:val="single" w:sz="8" w:space="4" w:color="1F497D" w:themeColor="text2"/>
        <w:bottom w:val="single" w:sz="8" w:space="3" w:color="1F497D" w:themeColor="text2"/>
      </w:pBdr>
    </w:pPr>
  </w:style>
  <w:style w:type="paragraph" w:customStyle="1" w:styleId="Style4">
    <w:name w:val="Style4"/>
    <w:basedOn w:val="Heading1"/>
    <w:link w:val="Style4Char"/>
    <w:qFormat/>
    <w:rsid w:val="00467FE7"/>
    <w:pPr>
      <w:pBdr>
        <w:top w:val="single" w:sz="8" w:space="4" w:color="1F497D" w:themeColor="text2"/>
        <w:bottom w:val="single" w:sz="8" w:space="3" w:color="1F497D" w:themeColor="text2"/>
      </w:pBdr>
    </w:pPr>
  </w:style>
  <w:style w:type="character" w:customStyle="1" w:styleId="Heading1Char">
    <w:name w:val="Heading 1 Char"/>
    <w:aliases w:val="Niveau 1 Char,app heading 1 Char,l1 Char,H1 Char,Proposition Char,Heading 11 Char,Heading 1a Char,051 Char,chapitre Char,chapter Char,Level 1 Char,Level 11 Char,h1 Char,II+ Char,I Char,ITT t1 Char,H11 Char,H12 Char,H13 Char,H14 Char"/>
    <w:basedOn w:val="DefaultParagraphFont"/>
    <w:link w:val="Heading1"/>
    <w:rsid w:val="00467FE7"/>
    <w:rPr>
      <w:rFonts w:ascii="Arial" w:hAnsi="Arial" w:cs="Arial"/>
      <w:b/>
      <w:bCs/>
      <w:caps/>
      <w:color w:val="000000"/>
      <w:kern w:val="32"/>
      <w:sz w:val="24"/>
      <w:szCs w:val="24"/>
      <w:lang w:val="en-US"/>
    </w:rPr>
  </w:style>
  <w:style w:type="character" w:customStyle="1" w:styleId="Style3Char">
    <w:name w:val="Style3 Char"/>
    <w:basedOn w:val="Heading1Char"/>
    <w:link w:val="Style3"/>
    <w:rsid w:val="00467FE7"/>
    <w:rPr>
      <w:rFonts w:ascii="Arial" w:hAnsi="Arial" w:cs="Arial"/>
      <w:b/>
      <w:bCs/>
      <w:caps/>
      <w:color w:val="000000"/>
      <w:kern w:val="32"/>
      <w:sz w:val="24"/>
      <w:szCs w:val="24"/>
      <w:lang w:val="en-US"/>
    </w:rPr>
  </w:style>
  <w:style w:type="character" w:customStyle="1" w:styleId="keyword">
    <w:name w:val="keyword"/>
    <w:basedOn w:val="DefaultParagraphFont"/>
    <w:rsid w:val="00236F39"/>
  </w:style>
  <w:style w:type="character" w:customStyle="1" w:styleId="Style4Char">
    <w:name w:val="Style4 Char"/>
    <w:basedOn w:val="Heading1Char"/>
    <w:link w:val="Style4"/>
    <w:rsid w:val="00467FE7"/>
    <w:rPr>
      <w:rFonts w:ascii="Arial" w:hAnsi="Arial" w:cs="Arial"/>
      <w:b/>
      <w:bCs/>
      <w:caps/>
      <w:color w:val="000000"/>
      <w:kern w:val="32"/>
      <w:sz w:val="24"/>
      <w:szCs w:val="24"/>
      <w:lang w:val="en-US"/>
    </w:rPr>
  </w:style>
  <w:style w:type="paragraph" w:customStyle="1" w:styleId="xmsonormal">
    <w:name w:val="x_msonormal"/>
    <w:basedOn w:val="Normal"/>
    <w:rsid w:val="009C5E6E"/>
    <w:pPr>
      <w:suppressAutoHyphens w:val="0"/>
      <w:spacing w:line="240" w:lineRule="auto"/>
    </w:pPr>
    <w:rPr>
      <w:rFonts w:ascii="Calibri" w:eastAsiaTheme="minorHAnsi" w:hAnsi="Calibri" w:cs="Calibri"/>
      <w:sz w:val="22"/>
      <w:szCs w:val="22"/>
      <w:lang w:val="en-IN" w:eastAsia="en-IN"/>
    </w:rPr>
  </w:style>
  <w:style w:type="character" w:customStyle="1" w:styleId="normaltextrun">
    <w:name w:val="normaltextrun"/>
    <w:basedOn w:val="DefaultParagraphFont"/>
    <w:rsid w:val="00997B57"/>
  </w:style>
  <w:style w:type="character" w:customStyle="1" w:styleId="eop">
    <w:name w:val="eop"/>
    <w:basedOn w:val="DefaultParagraphFont"/>
    <w:rsid w:val="00997B57"/>
  </w:style>
  <w:style w:type="paragraph" w:customStyle="1" w:styleId="paragraph">
    <w:name w:val="paragraph"/>
    <w:basedOn w:val="Normal"/>
    <w:rsid w:val="00997B57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lang w:val="en-IN" w:eastAsia="en-IN"/>
    </w:rPr>
  </w:style>
  <w:style w:type="character" w:customStyle="1" w:styleId="spellingerror">
    <w:name w:val="spellingerror"/>
    <w:basedOn w:val="DefaultParagraphFont"/>
    <w:rsid w:val="00997B57"/>
  </w:style>
  <w:style w:type="paragraph" w:customStyle="1" w:styleId="Style5">
    <w:name w:val="Style5"/>
    <w:basedOn w:val="Heading1"/>
    <w:link w:val="Style5Char"/>
    <w:qFormat/>
    <w:rsid w:val="00915EF1"/>
    <w:pPr>
      <w:pBdr>
        <w:top w:val="single" w:sz="8" w:space="5" w:color="1F497D" w:themeColor="text2"/>
        <w:bottom w:val="single" w:sz="8" w:space="3" w:color="1F497D" w:themeColor="text2"/>
      </w:pBdr>
    </w:pPr>
  </w:style>
  <w:style w:type="paragraph" w:customStyle="1" w:styleId="Style6">
    <w:name w:val="Style6"/>
    <w:basedOn w:val="Heading1"/>
    <w:link w:val="Style6Char"/>
    <w:qFormat/>
    <w:rsid w:val="00D077E8"/>
    <w:pPr>
      <w:pBdr>
        <w:top w:val="single" w:sz="8" w:space="4" w:color="1F497D" w:themeColor="text2"/>
        <w:bottom w:val="single" w:sz="8" w:space="3" w:color="1F497D" w:themeColor="text2"/>
      </w:pBdr>
    </w:pPr>
  </w:style>
  <w:style w:type="character" w:customStyle="1" w:styleId="Style5Char">
    <w:name w:val="Style5 Char"/>
    <w:basedOn w:val="Heading1Char"/>
    <w:link w:val="Style5"/>
    <w:rsid w:val="00915EF1"/>
    <w:rPr>
      <w:rFonts w:ascii="Arial" w:hAnsi="Arial" w:cs="Arial"/>
      <w:b/>
      <w:bCs/>
      <w:caps/>
      <w:color w:val="000000"/>
      <w:kern w:val="32"/>
      <w:sz w:val="24"/>
      <w:szCs w:val="24"/>
      <w:lang w:val="en-US"/>
    </w:rPr>
  </w:style>
  <w:style w:type="table" w:styleId="GridTable5Dark-Accent1">
    <w:name w:val="Grid Table 5 Dark Accent 1"/>
    <w:basedOn w:val="TableNormal"/>
    <w:uiPriority w:val="50"/>
    <w:rsid w:val="00440D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Style6Char">
    <w:name w:val="Style6 Char"/>
    <w:basedOn w:val="Heading1Char"/>
    <w:link w:val="Style6"/>
    <w:rsid w:val="00D077E8"/>
    <w:rPr>
      <w:rFonts w:ascii="Arial" w:hAnsi="Arial" w:cs="Arial"/>
      <w:b/>
      <w:bCs/>
      <w:caps/>
      <w:color w:val="000000"/>
      <w:kern w:val="32"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locked/>
    <w:rsid w:val="009251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locked/>
    <w:rsid w:val="009251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25137"/>
    <w:rPr>
      <w:rFonts w:ascii="Arial" w:hAnsi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925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25137"/>
    <w:rPr>
      <w:rFonts w:ascii="Arial" w:hAnsi="Arial"/>
      <w:b/>
      <w:bCs/>
      <w:lang w:val="en-US"/>
    </w:rPr>
  </w:style>
  <w:style w:type="paragraph" w:customStyle="1" w:styleId="Style7">
    <w:name w:val="Style7"/>
    <w:basedOn w:val="Heading1"/>
    <w:link w:val="Style7Char"/>
    <w:qFormat/>
    <w:rsid w:val="00943C6C"/>
    <w:pPr>
      <w:pBdr>
        <w:top w:val="single" w:sz="8" w:space="4" w:color="1F497D" w:themeColor="text2"/>
        <w:bottom w:val="single" w:sz="8" w:space="3" w:color="1F497D" w:themeColor="text2"/>
      </w:pBdr>
    </w:pPr>
  </w:style>
  <w:style w:type="character" w:customStyle="1" w:styleId="Style7Char">
    <w:name w:val="Style7 Char"/>
    <w:basedOn w:val="Heading1Char"/>
    <w:link w:val="Style7"/>
    <w:rsid w:val="00943C6C"/>
    <w:rPr>
      <w:rFonts w:ascii="Arial" w:hAnsi="Arial" w:cs="Arial"/>
      <w:b/>
      <w:bCs/>
      <w:caps/>
      <w:color w:val="000000"/>
      <w:kern w:val="32"/>
      <w:sz w:val="24"/>
      <w:szCs w:val="24"/>
      <w:lang w:val="en-US"/>
    </w:rPr>
  </w:style>
  <w:style w:type="paragraph" w:customStyle="1" w:styleId="xmsonormal0">
    <w:name w:val="xmsonormal"/>
    <w:basedOn w:val="Normal"/>
    <w:rsid w:val="00092DB0"/>
    <w:pPr>
      <w:suppressAutoHyphens w:val="0"/>
      <w:spacing w:line="240" w:lineRule="auto"/>
    </w:pPr>
    <w:rPr>
      <w:rFonts w:ascii="Calibri" w:eastAsiaTheme="minorHAnsi" w:hAnsi="Calibri" w:cs="Calibri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ebugean\Local%20Settings\Temp\wzcab1\Word%20Templates%20V2%20FY12\Word_Pix01-TEMPLA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8C66B-5BB5-4738-A8CE-3D536CFD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Word_Pix01-TEMPLATE</Template>
  <TotalTime>0</TotalTime>
  <Pages>7</Pages>
  <Words>632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&lt;Project_Name&gt; Performance Test Plan</vt:lpstr>
      <vt:lpstr>&lt;Project_Name&gt; Performance Test Plan</vt:lpstr>
    </vt:vector>
  </TitlesOfParts>
  <Company>HCL</Company>
  <LinksUpToDate>false</LinksUpToDate>
  <CharactersWithSpaces>4227</CharactersWithSpaces>
  <SharedDoc>false</SharedDoc>
  <HLinks>
    <vt:vector size="156" baseType="variant">
      <vt:variant>
        <vt:i4>1245242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_Toc314755870</vt:lpwstr>
      </vt:variant>
      <vt:variant>
        <vt:i4>1179706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_Toc314755869</vt:lpwstr>
      </vt:variant>
      <vt:variant>
        <vt:i4>1179706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_Toc314755868</vt:lpwstr>
      </vt:variant>
      <vt:variant>
        <vt:i4>1179706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_Toc314755867</vt:lpwstr>
      </vt:variant>
      <vt:variant>
        <vt:i4>1179706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_Toc314755866</vt:lpwstr>
      </vt:variant>
      <vt:variant>
        <vt:i4>1179706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_Toc314755865</vt:lpwstr>
      </vt:variant>
      <vt:variant>
        <vt:i4>1179706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_Toc314755864</vt:lpwstr>
      </vt:variant>
      <vt:variant>
        <vt:i4>1179706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_Toc314755863</vt:lpwstr>
      </vt:variant>
      <vt:variant>
        <vt:i4>1179706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_Toc314755862</vt:lpwstr>
      </vt:variant>
      <vt:variant>
        <vt:i4>1179706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_Toc314755861</vt:lpwstr>
      </vt:variant>
      <vt:variant>
        <vt:i4>1179706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_Toc314755860</vt:lpwstr>
      </vt:variant>
      <vt:variant>
        <vt:i4>1114170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_Toc314755859</vt:lpwstr>
      </vt:variant>
      <vt:variant>
        <vt:i4>1114170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_Toc314755858</vt:lpwstr>
      </vt:variant>
      <vt:variant>
        <vt:i4>1114170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_Toc314755857</vt:lpwstr>
      </vt:variant>
      <vt:variant>
        <vt:i4>1114170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_Toc314755856</vt:lpwstr>
      </vt:variant>
      <vt:variant>
        <vt:i4>1114170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_Toc314755855</vt:lpwstr>
      </vt:variant>
      <vt:variant>
        <vt:i4>1114170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_Toc314755854</vt:lpwstr>
      </vt:variant>
      <vt:variant>
        <vt:i4>1114170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_Toc314755853</vt:lpwstr>
      </vt:variant>
      <vt:variant>
        <vt:i4>1114170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_Toc314755852</vt:lpwstr>
      </vt:variant>
      <vt:variant>
        <vt:i4>1114170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_Toc314755851</vt:lpwstr>
      </vt:variant>
      <vt:variant>
        <vt:i4>1114170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_Toc314755850</vt:lpwstr>
      </vt:variant>
      <vt:variant>
        <vt:i4>1048634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_Toc314755849</vt:lpwstr>
      </vt:variant>
      <vt:variant>
        <vt:i4>1048634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_Toc314755848</vt:lpwstr>
      </vt:variant>
      <vt:variant>
        <vt:i4>1048634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_Toc314755847</vt:lpwstr>
      </vt:variant>
      <vt:variant>
        <vt:i4>1048634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_Toc314755846</vt:lpwstr>
      </vt:variant>
      <vt:variant>
        <vt:i4>1048634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_Toc314755845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&lt;Project_Name&gt; Performance Test Plan</dc:title>
  <cp:lastModifiedBy>Pravin Prakash Patil</cp:lastModifiedBy>
  <cp:revision>3</cp:revision>
  <cp:lastPrinted>2011-01-03T19:45:00Z</cp:lastPrinted>
  <dcterms:created xsi:type="dcterms:W3CDTF">2020-08-28T06:57:00Z</dcterms:created>
  <dcterms:modified xsi:type="dcterms:W3CDTF">2020-08-28T06:58:00Z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01/01/2012</vt:lpwstr>
  </property>
  <property fmtid="{D5CDD505-2E9C-101B-9397-08002B2CF9AE}" pid="3" name="version">
    <vt:lpwstr>&lt;Version&gt;</vt:lpwstr>
  </property>
  <property fmtid="{D5CDD505-2E9C-101B-9397-08002B2CF9AE}" pid="4" name="Status">
    <vt:lpwstr>&lt;Status&gt;</vt:lpwstr>
  </property>
</Properties>
</file>